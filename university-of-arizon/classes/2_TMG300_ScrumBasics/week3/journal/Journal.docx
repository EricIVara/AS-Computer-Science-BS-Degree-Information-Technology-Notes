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4F05" w14:textId="188BCD93" w:rsidR="00E030EA" w:rsidRDefault="00E030EA" w:rsidP="00E030EA">
      <w:pPr>
        <w:numPr>
          <w:ilvl w:val="0"/>
          <w:numId w:val="16"/>
        </w:numPr>
      </w:pPr>
      <w:r w:rsidRPr="00E030EA">
        <w:t>What went well this week?</w:t>
      </w:r>
    </w:p>
    <w:p w14:paraId="3CD7B07A" w14:textId="749EC459" w:rsidR="00C02BA6" w:rsidRDefault="004801B0" w:rsidP="003A7ED5">
      <w:pPr>
        <w:ind w:left="360" w:firstLine="0"/>
      </w:pPr>
      <w:r w:rsidRPr="004801B0">
        <w:t>Good day, Professor I believe a lot of things went very well this week. Through Discord, I was able to meet with my team and go over the weekly burndown chart. It was a unique experience because the work was essentially done in advance and was available for us to start creating a burn-down chart right away. I gained a lot of knowledge about team collaboration using apps like screen sharing for discord and google docs. I'm used to communicating with my coworkers and members of other teams using the Microsoft Teams app. The lectures this week on timeboxing, daily scrums, sprint planning, sprint goals, sprint reviews, and the sprint retrospective were also interesting. I'm starting to see how scrum can quickly manage complex projects.</w:t>
      </w:r>
    </w:p>
    <w:p w14:paraId="09DF8871" w14:textId="77777777" w:rsidR="004801B0" w:rsidRPr="00B7540E" w:rsidRDefault="004801B0" w:rsidP="003A7ED5">
      <w:pPr>
        <w:ind w:left="360" w:firstLine="0"/>
        <w:rPr>
          <w:vertAlign w:val="subscript"/>
        </w:rPr>
      </w:pPr>
    </w:p>
    <w:p w14:paraId="087A5D4B" w14:textId="07383D37" w:rsidR="00E030EA" w:rsidRDefault="00E030EA" w:rsidP="00E030EA">
      <w:pPr>
        <w:numPr>
          <w:ilvl w:val="0"/>
          <w:numId w:val="16"/>
        </w:numPr>
      </w:pPr>
      <w:r w:rsidRPr="00E030EA">
        <w:t>What challenges did you face this week?</w:t>
      </w:r>
    </w:p>
    <w:p w14:paraId="165F0378" w14:textId="389B57D3" w:rsidR="002A6140" w:rsidRDefault="004801B0" w:rsidP="003A7ED5">
      <w:pPr>
        <w:ind w:left="360" w:firstLine="0"/>
      </w:pPr>
      <w:r w:rsidRPr="004801B0">
        <w:t>This week wasn't too difficult for me in terms of the burndown chart or the material we learn in class. I only have one personal concern, which is that I should finish my assignments earlier in the week rather than later. I need to learn better time management skills because, even though I work from home 100% of the time, I frequently get sidetracked by things around the house. I suppose I can better time block my tasks so that I can complete them all in a day, naturally including sleep.</w:t>
      </w:r>
    </w:p>
    <w:p w14:paraId="2F26168F" w14:textId="39379B65" w:rsidR="004801B0" w:rsidRDefault="004801B0" w:rsidP="002A6140">
      <w:pPr>
        <w:ind w:left="360" w:firstLine="0"/>
      </w:pPr>
      <w:r w:rsidRPr="004801B0">
        <w:t xml:space="preserve">However, I did struggle to remember to participate in a team call on the second day of the week. I didn't answer that call because I had other things to do that day, including work. I had to put in a little extra time, and I totally overlooked the call with my teammates. I was able to get some of my team members on the phone so we could catch up on the activities that were </w:t>
      </w:r>
      <w:r w:rsidRPr="004801B0">
        <w:lastRenderedPageBreak/>
        <w:t xml:space="preserve">discussed regarding the burndown chart during the discord meeting. Next time, I'll set a reminder and write these events down on my </w:t>
      </w:r>
      <w:r w:rsidRPr="004801B0">
        <w:t>calendar,</w:t>
      </w:r>
      <w:r w:rsidRPr="004801B0">
        <w:t xml:space="preserve"> so I won't forget or get distracted.</w:t>
      </w:r>
    </w:p>
    <w:p w14:paraId="12A040C0" w14:textId="77777777" w:rsidR="004801B0" w:rsidRPr="00E030EA" w:rsidRDefault="004801B0" w:rsidP="002A6140">
      <w:pPr>
        <w:ind w:left="360" w:firstLine="0"/>
      </w:pPr>
    </w:p>
    <w:p w14:paraId="5959BDFE" w14:textId="64BB6E44" w:rsidR="00E030EA" w:rsidRDefault="00E030EA" w:rsidP="00E030EA">
      <w:pPr>
        <w:numPr>
          <w:ilvl w:val="0"/>
          <w:numId w:val="16"/>
        </w:numPr>
      </w:pPr>
      <w:r w:rsidRPr="00E030EA">
        <w:t>What can you do to improve team performance next week?</w:t>
      </w:r>
    </w:p>
    <w:p w14:paraId="1EDB6108" w14:textId="2323E74B" w:rsidR="00716161" w:rsidRDefault="004801B0" w:rsidP="003A7ED5">
      <w:pPr>
        <w:ind w:left="360" w:firstLine="0"/>
      </w:pPr>
      <w:r w:rsidRPr="004801B0">
        <w:t>I have a lot I can do to help my team perform better next week. First off, I can arrive on time and distraction-free at team Discord meetings. This resulted in my team making decisions during my absence without completing the tasks involving the burndown chart with all team members. By submitting my discussions earlier rather than later, I can give other students and the professor enough time to review, comment on, and grade my interactions with the class. This will also help my team perform better. I'm really bad at this, but I swear I won't continue it into the following week.</w:t>
      </w:r>
    </w:p>
    <w:p w14:paraId="336CF02E" w14:textId="77777777" w:rsidR="004801B0" w:rsidRPr="00E030EA" w:rsidRDefault="004801B0" w:rsidP="003A7ED5">
      <w:pPr>
        <w:ind w:left="360" w:firstLine="0"/>
      </w:pPr>
    </w:p>
    <w:p w14:paraId="5BC78219" w14:textId="0FE969FC" w:rsidR="00E81978" w:rsidRDefault="00E030EA" w:rsidP="006C4E24">
      <w:pPr>
        <w:numPr>
          <w:ilvl w:val="0"/>
          <w:numId w:val="16"/>
        </w:numPr>
      </w:pPr>
      <w:r w:rsidRPr="00E030EA">
        <w:t>How can you apply Scrum principles in your professional life?</w:t>
      </w:r>
    </w:p>
    <w:p w14:paraId="08939EE0" w14:textId="5BABC2AE" w:rsidR="006C4E24" w:rsidRPr="00E030EA" w:rsidRDefault="00DF5896" w:rsidP="00716161">
      <w:pPr>
        <w:ind w:left="360" w:firstLine="0"/>
      </w:pPr>
      <w:r>
        <w:t xml:space="preserve">Every week I find new ways to apply scrum principles to my professional life because </w:t>
      </w:r>
      <w:r w:rsidR="006A71E0">
        <w:t>there</w:t>
      </w:r>
      <w:r>
        <w:t xml:space="preserve"> just so well organized around structure and proper peer constructive criticism. I believe many of us can acquire the thought process to openly express ideas and thoughts to really develop </w:t>
      </w:r>
      <w:r w:rsidR="006A71E0">
        <w:t>results</w:t>
      </w:r>
      <w:r>
        <w:t xml:space="preserve"> fast and extremely </w:t>
      </w:r>
      <w:r w:rsidR="006A71E0">
        <w:t>efficiently</w:t>
      </w:r>
      <w:r>
        <w:t>.</w:t>
      </w:r>
      <w:r w:rsidR="006A71E0">
        <w:t xml:space="preserve"> Many of us, including myself, can sometimes face issues around speaking our thoughts on the matter. Maybe sometimes I can feel nervous, or “out of place” when expressing thoughts around a subject. A lot of us can be afraid to openly say that we have no idea what to do. I’m learning many great professional tips around truly and honestly expressing ideas and questions with the rest of the team. Scrum allows for this to take place without having a large experience on the subject but doing everything you can to help figure out how to preserver through a complex problem.</w:t>
      </w:r>
    </w:p>
    <w:sectPr w:rsidR="006C4E24" w:rsidRPr="00E030EA" w:rsidSect="00805AE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73D1" w14:textId="77777777" w:rsidR="00980D31" w:rsidRDefault="00980D31">
      <w:pPr>
        <w:spacing w:line="240" w:lineRule="auto"/>
      </w:pPr>
      <w:r>
        <w:separator/>
      </w:r>
    </w:p>
    <w:p w14:paraId="6512050C" w14:textId="77777777" w:rsidR="00980D31" w:rsidRDefault="00980D31"/>
  </w:endnote>
  <w:endnote w:type="continuationSeparator" w:id="0">
    <w:p w14:paraId="0082A9F6" w14:textId="77777777" w:rsidR="00980D31" w:rsidRDefault="00980D31">
      <w:pPr>
        <w:spacing w:line="240" w:lineRule="auto"/>
      </w:pPr>
      <w:r>
        <w:continuationSeparator/>
      </w:r>
    </w:p>
    <w:p w14:paraId="2FBEF4F2" w14:textId="77777777" w:rsidR="00980D31" w:rsidRDefault="00980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D53B1" w14:textId="77777777" w:rsidR="00980D31" w:rsidRDefault="00980D31">
      <w:pPr>
        <w:spacing w:line="240" w:lineRule="auto"/>
      </w:pPr>
      <w:r>
        <w:separator/>
      </w:r>
    </w:p>
    <w:p w14:paraId="7E107574" w14:textId="77777777" w:rsidR="00980D31" w:rsidRDefault="00980D31"/>
  </w:footnote>
  <w:footnote w:type="continuationSeparator" w:id="0">
    <w:p w14:paraId="63869E17" w14:textId="77777777" w:rsidR="00980D31" w:rsidRDefault="00980D31">
      <w:pPr>
        <w:spacing w:line="240" w:lineRule="auto"/>
      </w:pPr>
      <w:r>
        <w:continuationSeparator/>
      </w:r>
    </w:p>
    <w:p w14:paraId="3E6BCF31" w14:textId="77777777" w:rsidR="00980D31" w:rsidRDefault="00980D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FB956DF"/>
    <w:multiLevelType w:val="multilevel"/>
    <w:tmpl w:val="E48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3301124">
    <w:abstractNumId w:val="9"/>
  </w:num>
  <w:num w:numId="2" w16cid:durableId="1255239756">
    <w:abstractNumId w:val="7"/>
  </w:num>
  <w:num w:numId="3" w16cid:durableId="1153059326">
    <w:abstractNumId w:val="6"/>
  </w:num>
  <w:num w:numId="4" w16cid:durableId="303514109">
    <w:abstractNumId w:val="5"/>
  </w:num>
  <w:num w:numId="5" w16cid:durableId="1994066817">
    <w:abstractNumId w:val="4"/>
  </w:num>
  <w:num w:numId="6" w16cid:durableId="1521967336">
    <w:abstractNumId w:val="8"/>
  </w:num>
  <w:num w:numId="7" w16cid:durableId="1076131047">
    <w:abstractNumId w:val="3"/>
  </w:num>
  <w:num w:numId="8" w16cid:durableId="1240478182">
    <w:abstractNumId w:val="2"/>
  </w:num>
  <w:num w:numId="9" w16cid:durableId="1908608606">
    <w:abstractNumId w:val="1"/>
  </w:num>
  <w:num w:numId="10" w16cid:durableId="306667951">
    <w:abstractNumId w:val="0"/>
  </w:num>
  <w:num w:numId="11" w16cid:durableId="1582638474">
    <w:abstractNumId w:val="9"/>
    <w:lvlOverride w:ilvl="0">
      <w:startOverride w:val="1"/>
    </w:lvlOverride>
  </w:num>
  <w:num w:numId="12" w16cid:durableId="201329960">
    <w:abstractNumId w:val="14"/>
  </w:num>
  <w:num w:numId="13" w16cid:durableId="788473526">
    <w:abstractNumId w:val="11"/>
  </w:num>
  <w:num w:numId="14" w16cid:durableId="561016181">
    <w:abstractNumId w:val="10"/>
  </w:num>
  <w:num w:numId="15" w16cid:durableId="282080016">
    <w:abstractNumId w:val="12"/>
  </w:num>
  <w:num w:numId="16" w16cid:durableId="16098483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08"/>
    <w:rsid w:val="000250A2"/>
    <w:rsid w:val="00051B92"/>
    <w:rsid w:val="00074299"/>
    <w:rsid w:val="000D3F41"/>
    <w:rsid w:val="001A29E5"/>
    <w:rsid w:val="00210B4B"/>
    <w:rsid w:val="0023292C"/>
    <w:rsid w:val="00265CA4"/>
    <w:rsid w:val="00291EA6"/>
    <w:rsid w:val="002A0BB1"/>
    <w:rsid w:val="002A6140"/>
    <w:rsid w:val="00327817"/>
    <w:rsid w:val="00333D99"/>
    <w:rsid w:val="00355DCA"/>
    <w:rsid w:val="003A7ED5"/>
    <w:rsid w:val="00404C14"/>
    <w:rsid w:val="004800A0"/>
    <w:rsid w:val="004801B0"/>
    <w:rsid w:val="005123DB"/>
    <w:rsid w:val="00533308"/>
    <w:rsid w:val="00551A02"/>
    <w:rsid w:val="005534FA"/>
    <w:rsid w:val="005D3A03"/>
    <w:rsid w:val="00676454"/>
    <w:rsid w:val="006A71E0"/>
    <w:rsid w:val="006C4184"/>
    <w:rsid w:val="006C4E24"/>
    <w:rsid w:val="0070702A"/>
    <w:rsid w:val="00716161"/>
    <w:rsid w:val="00737483"/>
    <w:rsid w:val="0076646B"/>
    <w:rsid w:val="0079542F"/>
    <w:rsid w:val="007D5E64"/>
    <w:rsid w:val="007F3740"/>
    <w:rsid w:val="008002C0"/>
    <w:rsid w:val="00805AE1"/>
    <w:rsid w:val="00842E8F"/>
    <w:rsid w:val="00875A3A"/>
    <w:rsid w:val="008C5323"/>
    <w:rsid w:val="008F02F2"/>
    <w:rsid w:val="00900DE4"/>
    <w:rsid w:val="00941A5F"/>
    <w:rsid w:val="00950B6D"/>
    <w:rsid w:val="00980D31"/>
    <w:rsid w:val="009A6A3B"/>
    <w:rsid w:val="00A126ED"/>
    <w:rsid w:val="00A76FF1"/>
    <w:rsid w:val="00AB32D9"/>
    <w:rsid w:val="00AB3BEF"/>
    <w:rsid w:val="00AC2976"/>
    <w:rsid w:val="00B371E4"/>
    <w:rsid w:val="00B7540E"/>
    <w:rsid w:val="00B823AA"/>
    <w:rsid w:val="00BA45DB"/>
    <w:rsid w:val="00BB442F"/>
    <w:rsid w:val="00BF4184"/>
    <w:rsid w:val="00C02BA6"/>
    <w:rsid w:val="00C0601E"/>
    <w:rsid w:val="00C1118E"/>
    <w:rsid w:val="00C31D30"/>
    <w:rsid w:val="00C5244B"/>
    <w:rsid w:val="00C64E2E"/>
    <w:rsid w:val="00C65DBD"/>
    <w:rsid w:val="00CA4F6F"/>
    <w:rsid w:val="00CD6E39"/>
    <w:rsid w:val="00CF6E91"/>
    <w:rsid w:val="00D065AF"/>
    <w:rsid w:val="00D85B68"/>
    <w:rsid w:val="00D929F9"/>
    <w:rsid w:val="00DA156D"/>
    <w:rsid w:val="00DD5970"/>
    <w:rsid w:val="00DF5896"/>
    <w:rsid w:val="00E030EA"/>
    <w:rsid w:val="00E30B3C"/>
    <w:rsid w:val="00E5748B"/>
    <w:rsid w:val="00E6004D"/>
    <w:rsid w:val="00E81978"/>
    <w:rsid w:val="00ED0926"/>
    <w:rsid w:val="00EF6EF3"/>
    <w:rsid w:val="00F379B7"/>
    <w:rsid w:val="00F525FA"/>
    <w:rsid w:val="00F643F0"/>
    <w:rsid w:val="00F840C5"/>
    <w:rsid w:val="00FC152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00F29"/>
  <w15:chartTrackingRefBased/>
  <w15:docId w15:val="{38A74E21-5CAF-4D1B-90FF-567F0223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19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3087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a\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05A040-48AC-4BD4-9852-EE5328273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3.xml><?xml version="1.0" encoding="utf-8"?>
<ds:datastoreItem xmlns:ds="http://schemas.openxmlformats.org/officeDocument/2006/customXml" ds:itemID="{ADAB8C87-92D4-4DAE-A95F-2D008283BA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7C48B6-16B9-4A7B-840C-788D71886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37</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3</cp:revision>
  <dcterms:created xsi:type="dcterms:W3CDTF">2022-09-27T03:59:00Z</dcterms:created>
  <dcterms:modified xsi:type="dcterms:W3CDTF">2022-09-27T04:36:00Z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0x010100227E50678B9F6F45929F6DDF9092659E</vt:lpwstr>
  </property>
  <property fmtid="{D5CDD505-2E9C-101B-9397-08002B2CF9AE}" pid="3" name="GrammarlyDocumentId">
    <vt:lpwstr>9176bf622cda5c5887cec5a0c9a0ce2da3a9f9a402e91a77bc4fd67028d6369f</vt:lpwstr>
  </property>
</Properties>
</file>