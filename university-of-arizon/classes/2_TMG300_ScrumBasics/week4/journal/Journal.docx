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B120" w14:textId="77777777" w:rsidR="002204A7" w:rsidRPr="002204A7" w:rsidRDefault="002204A7" w:rsidP="002204A7">
      <w:pPr>
        <w:pStyle w:val="ListParagraph"/>
        <w:numPr>
          <w:ilvl w:val="0"/>
          <w:numId w:val="18"/>
        </w:numPr>
      </w:pPr>
      <w:r w:rsidRPr="002204A7">
        <w:t>Did you find any jobs that might interest you? Which ones?</w:t>
      </w:r>
    </w:p>
    <w:p w14:paraId="09DF8871" w14:textId="77A1D49C" w:rsidR="004801B0" w:rsidRDefault="00FC194F" w:rsidP="00FC194F">
      <w:pPr>
        <w:ind w:firstLine="0"/>
      </w:pPr>
      <w:r w:rsidRPr="00FC194F">
        <w:t xml:space="preserve">I definitely came across some great jobs that were really fascinating. An entry-level, unqualified scrum master can get a pretty good salary from </w:t>
      </w:r>
      <w:proofErr w:type="spellStart"/>
      <w:r w:rsidRPr="00FC194F">
        <w:t>Kani</w:t>
      </w:r>
      <w:proofErr w:type="spellEnd"/>
      <w:r w:rsidRPr="00FC194F">
        <w:t xml:space="preserve"> </w:t>
      </w:r>
      <w:proofErr w:type="spellStart"/>
      <w:r w:rsidRPr="00FC194F">
        <w:t>Solutios</w:t>
      </w:r>
      <w:proofErr w:type="spellEnd"/>
      <w:r w:rsidRPr="00FC194F">
        <w:t xml:space="preserve"> in Dallas, Texas. They provide a salary of about $100,000 along with full benefits and the choice to work from home. The requirements, in my opinion, are not at all difficult. They call for some developer experience, which I have, as well as a dedication to coaching team members and scrum training. Working with the product owner, organizing sprints, coaching team members, resolving disputes, and removing obstacles are just a few of the responsibilities that are involved.</w:t>
      </w:r>
    </w:p>
    <w:p w14:paraId="16666B9F" w14:textId="77777777" w:rsidR="00FC194F" w:rsidRPr="00B7540E" w:rsidRDefault="00FC194F" w:rsidP="003A7ED5">
      <w:pPr>
        <w:ind w:left="360" w:firstLine="0"/>
        <w:rPr>
          <w:vertAlign w:val="subscript"/>
        </w:rPr>
      </w:pPr>
    </w:p>
    <w:p w14:paraId="087A5D4B" w14:textId="70017CB5" w:rsidR="00E030EA" w:rsidRDefault="002204A7" w:rsidP="002204A7">
      <w:pPr>
        <w:pStyle w:val="ListParagraph"/>
        <w:numPr>
          <w:ilvl w:val="0"/>
          <w:numId w:val="16"/>
        </w:numPr>
      </w:pPr>
      <w:r w:rsidRPr="002204A7">
        <w:t>Were you surprised at how many positions utilize Scrum?</w:t>
      </w:r>
    </w:p>
    <w:p w14:paraId="379B090C" w14:textId="26B13743" w:rsidR="00FC194F" w:rsidRDefault="00FC194F" w:rsidP="00FC194F">
      <w:pPr>
        <w:ind w:firstLine="0"/>
      </w:pPr>
      <w:r w:rsidRPr="00FC194F">
        <w:t xml:space="preserve">The number of positions on Indeed that use scrum principles for project development really surprised me. I was shocked by how straightforward some of the requirements can be. There are numerous openings for some of these options right here in Dallas, where I currently reside. I was surprised to discover some of these salaries, even for qualified scrum masters, are quite high. Since I intend to pursue a developer role for my next job after finishing school and gaining some internship experience, I currently prefer </w:t>
      </w:r>
      <w:r>
        <w:t>those kinds</w:t>
      </w:r>
      <w:r w:rsidRPr="00FC194F">
        <w:t xml:space="preserve"> of </w:t>
      </w:r>
      <w:r>
        <w:t>positions</w:t>
      </w:r>
      <w:r w:rsidRPr="00FC194F">
        <w:t>.</w:t>
      </w:r>
    </w:p>
    <w:p w14:paraId="12A040C0" w14:textId="5619D206" w:rsidR="004801B0" w:rsidRPr="00E030EA" w:rsidRDefault="00176E41" w:rsidP="002A6140">
      <w:pPr>
        <w:ind w:left="360" w:firstLine="0"/>
      </w:pPr>
      <w:r>
        <w:t xml:space="preserve"> </w:t>
      </w:r>
    </w:p>
    <w:p w14:paraId="5959BDFE" w14:textId="111F60C1" w:rsidR="00E030EA" w:rsidRDefault="002204A7" w:rsidP="002204A7">
      <w:pPr>
        <w:pStyle w:val="ListParagraph"/>
        <w:numPr>
          <w:ilvl w:val="0"/>
          <w:numId w:val="16"/>
        </w:numPr>
      </w:pPr>
      <w:r w:rsidRPr="002204A7">
        <w:t>Were there any openings in your current industry?</w:t>
      </w:r>
    </w:p>
    <w:p w14:paraId="2CB326BB" w14:textId="12C95355" w:rsidR="00135610" w:rsidRDefault="00FC194F" w:rsidP="00FC194F">
      <w:pPr>
        <w:ind w:firstLine="0"/>
      </w:pPr>
      <w:r w:rsidRPr="00FC194F">
        <w:t xml:space="preserve">I found 6,860 positions for software developers when I searched my current industry on Indeed. I noticed that some of the salaries are similar to those of scrum masters, but that there are some pretty high salaries for people with a lot of different kinds of experiences. Nearly all of the positions on these pages suggest scrum certifications but do not require it. Austin, Texas is home to several of the companies I'd like to work for after Dallas, including Indeed, Apple, PayPal, </w:t>
      </w:r>
      <w:r w:rsidRPr="00FC194F">
        <w:lastRenderedPageBreak/>
        <w:t xml:space="preserve">Amazon, Google, IBM, Tesla, and more. Some of the requirements I'm aiming to meet include knowledge of data structures, algorithms,  agile project development </w:t>
      </w:r>
      <w:r>
        <w:t>principles</w:t>
      </w:r>
      <w:r w:rsidRPr="00FC194F">
        <w:t> as well as experience with programming languages and databases.</w:t>
      </w:r>
    </w:p>
    <w:p w14:paraId="19FB346A" w14:textId="77777777" w:rsidR="00FC194F" w:rsidRPr="00E030EA" w:rsidRDefault="00FC194F" w:rsidP="00AE0647">
      <w:pPr>
        <w:ind w:left="360" w:firstLine="0"/>
      </w:pPr>
    </w:p>
    <w:p w14:paraId="5BC78219" w14:textId="5FCCE97A" w:rsidR="00E81978" w:rsidRDefault="002204A7" w:rsidP="002204A7">
      <w:pPr>
        <w:pStyle w:val="ListParagraph"/>
        <w:numPr>
          <w:ilvl w:val="0"/>
          <w:numId w:val="16"/>
        </w:numPr>
      </w:pPr>
      <w:r w:rsidRPr="002204A7">
        <w:t>Are you planning to earn a Professional Scrum Master certification at the end of this course?</w:t>
      </w:r>
    </w:p>
    <w:p w14:paraId="72CCF5C5" w14:textId="198F31E8" w:rsidR="002204A7" w:rsidRDefault="00FC194F" w:rsidP="002204A7">
      <w:pPr>
        <w:ind w:firstLine="0"/>
      </w:pPr>
      <w:r w:rsidRPr="00FC194F">
        <w:t>After this course, I do intend to obtain a professional scrum master's certification; this will be another step in my upskilling as a software developer. It will teach me best practices for developing agile projects and assist in forming a team of developers to accomplish a common objective. I think it'll enable me to broaden my understanding of other developers' perspectives, which will help me comprehend how to contribute as much as I can to the achievement of a shared objective.</w:t>
      </w:r>
    </w:p>
    <w:p w14:paraId="257A5518" w14:textId="77777777" w:rsidR="00FC194F" w:rsidRDefault="00FC194F" w:rsidP="002204A7">
      <w:pPr>
        <w:ind w:firstLine="0"/>
      </w:pPr>
    </w:p>
    <w:p w14:paraId="52D1AD42" w14:textId="2E78FE9F" w:rsidR="002204A7" w:rsidRPr="002204A7" w:rsidRDefault="002204A7" w:rsidP="002204A7">
      <w:pPr>
        <w:pStyle w:val="ListParagraph"/>
        <w:numPr>
          <w:ilvl w:val="0"/>
          <w:numId w:val="18"/>
        </w:numPr>
      </w:pPr>
      <w:r w:rsidRPr="002204A7">
        <w:t>Were there any surprises in your personality type? Any surprises in those of your teammates?</w:t>
      </w:r>
    </w:p>
    <w:p w14:paraId="3C4F5BBC" w14:textId="763CE7A2" w:rsidR="002204A7" w:rsidRPr="00E030EA" w:rsidRDefault="00FC194F" w:rsidP="00FC194F">
      <w:pPr>
        <w:ind w:firstLine="0"/>
      </w:pPr>
      <w:r w:rsidRPr="00FC194F">
        <w:t>When I saw my results, I wasn't particularly surprised. Even though my answers might not have been entirely accurate, they seem to match me fairly well. I can definitely picture myself as a perfectionist who is notorious for constantly being harsh on myself. I recall you once advised me to not be too hard on myself at the start of the class. I was surprised to see that everyone preferred judging to perceiving. In my opinion, I think this demonstrates how much we value our opinions above trying to consciously realize or comprehend what is actually taking place.</w:t>
      </w:r>
    </w:p>
    <w:sectPr w:rsidR="002204A7" w:rsidRPr="00E030EA" w:rsidSect="00805AE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9674" w14:textId="77777777" w:rsidR="00BA47E9" w:rsidRDefault="00BA47E9">
      <w:pPr>
        <w:spacing w:line="240" w:lineRule="auto"/>
      </w:pPr>
      <w:r>
        <w:separator/>
      </w:r>
    </w:p>
    <w:p w14:paraId="51ECCA2A" w14:textId="77777777" w:rsidR="00BA47E9" w:rsidRDefault="00BA47E9"/>
  </w:endnote>
  <w:endnote w:type="continuationSeparator" w:id="0">
    <w:p w14:paraId="22B21A34" w14:textId="77777777" w:rsidR="00BA47E9" w:rsidRDefault="00BA47E9">
      <w:pPr>
        <w:spacing w:line="240" w:lineRule="auto"/>
      </w:pPr>
      <w:r>
        <w:continuationSeparator/>
      </w:r>
    </w:p>
    <w:p w14:paraId="25A40B31" w14:textId="77777777" w:rsidR="00BA47E9" w:rsidRDefault="00BA4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ECC7" w14:textId="77777777" w:rsidR="00BA47E9" w:rsidRDefault="00BA47E9">
      <w:pPr>
        <w:spacing w:line="240" w:lineRule="auto"/>
      </w:pPr>
      <w:r>
        <w:separator/>
      </w:r>
    </w:p>
    <w:p w14:paraId="4B358295" w14:textId="77777777" w:rsidR="00BA47E9" w:rsidRDefault="00BA47E9"/>
  </w:footnote>
  <w:footnote w:type="continuationSeparator" w:id="0">
    <w:p w14:paraId="3B1A6CF9" w14:textId="77777777" w:rsidR="00BA47E9" w:rsidRDefault="00BA47E9">
      <w:pPr>
        <w:spacing w:line="240" w:lineRule="auto"/>
      </w:pPr>
      <w:r>
        <w:continuationSeparator/>
      </w:r>
    </w:p>
    <w:p w14:paraId="7FD36BD6" w14:textId="77777777" w:rsidR="00BA47E9" w:rsidRDefault="00BA47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F9D71AC"/>
    <w:multiLevelType w:val="hybridMultilevel"/>
    <w:tmpl w:val="CCB4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935A2F"/>
    <w:multiLevelType w:val="hybridMultilevel"/>
    <w:tmpl w:val="30D81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FB956DF"/>
    <w:multiLevelType w:val="multilevel"/>
    <w:tmpl w:val="E48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3301124">
    <w:abstractNumId w:val="9"/>
  </w:num>
  <w:num w:numId="2" w16cid:durableId="1255239756">
    <w:abstractNumId w:val="7"/>
  </w:num>
  <w:num w:numId="3" w16cid:durableId="1153059326">
    <w:abstractNumId w:val="6"/>
  </w:num>
  <w:num w:numId="4" w16cid:durableId="303514109">
    <w:abstractNumId w:val="5"/>
  </w:num>
  <w:num w:numId="5" w16cid:durableId="1994066817">
    <w:abstractNumId w:val="4"/>
  </w:num>
  <w:num w:numId="6" w16cid:durableId="1521967336">
    <w:abstractNumId w:val="8"/>
  </w:num>
  <w:num w:numId="7" w16cid:durableId="1076131047">
    <w:abstractNumId w:val="3"/>
  </w:num>
  <w:num w:numId="8" w16cid:durableId="1240478182">
    <w:abstractNumId w:val="2"/>
  </w:num>
  <w:num w:numId="9" w16cid:durableId="1908608606">
    <w:abstractNumId w:val="1"/>
  </w:num>
  <w:num w:numId="10" w16cid:durableId="306667951">
    <w:abstractNumId w:val="0"/>
  </w:num>
  <w:num w:numId="11" w16cid:durableId="1582638474">
    <w:abstractNumId w:val="9"/>
    <w:lvlOverride w:ilvl="0">
      <w:startOverride w:val="1"/>
    </w:lvlOverride>
  </w:num>
  <w:num w:numId="12" w16cid:durableId="201329960">
    <w:abstractNumId w:val="16"/>
  </w:num>
  <w:num w:numId="13" w16cid:durableId="788473526">
    <w:abstractNumId w:val="12"/>
  </w:num>
  <w:num w:numId="14" w16cid:durableId="561016181">
    <w:abstractNumId w:val="10"/>
  </w:num>
  <w:num w:numId="15" w16cid:durableId="282080016">
    <w:abstractNumId w:val="14"/>
  </w:num>
  <w:num w:numId="16" w16cid:durableId="1609848337">
    <w:abstractNumId w:val="15"/>
  </w:num>
  <w:num w:numId="17" w16cid:durableId="1080323291">
    <w:abstractNumId w:val="13"/>
  </w:num>
  <w:num w:numId="18" w16cid:durableId="73944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08"/>
    <w:rsid w:val="000250A2"/>
    <w:rsid w:val="00051B92"/>
    <w:rsid w:val="00074299"/>
    <w:rsid w:val="000D3F41"/>
    <w:rsid w:val="00135610"/>
    <w:rsid w:val="00176E41"/>
    <w:rsid w:val="001A29E5"/>
    <w:rsid w:val="00210B4B"/>
    <w:rsid w:val="002204A7"/>
    <w:rsid w:val="0023292C"/>
    <w:rsid w:val="00265CA4"/>
    <w:rsid w:val="00291EA6"/>
    <w:rsid w:val="002A0BB1"/>
    <w:rsid w:val="002A6140"/>
    <w:rsid w:val="00327817"/>
    <w:rsid w:val="00333D99"/>
    <w:rsid w:val="00355DCA"/>
    <w:rsid w:val="003A7ED5"/>
    <w:rsid w:val="00404C14"/>
    <w:rsid w:val="004800A0"/>
    <w:rsid w:val="004801B0"/>
    <w:rsid w:val="005123DB"/>
    <w:rsid w:val="00533308"/>
    <w:rsid w:val="00551A02"/>
    <w:rsid w:val="005534FA"/>
    <w:rsid w:val="005D3A03"/>
    <w:rsid w:val="00676454"/>
    <w:rsid w:val="006A71E0"/>
    <w:rsid w:val="006C4184"/>
    <w:rsid w:val="006C4E24"/>
    <w:rsid w:val="0070702A"/>
    <w:rsid w:val="00716161"/>
    <w:rsid w:val="00737483"/>
    <w:rsid w:val="00747749"/>
    <w:rsid w:val="0076646B"/>
    <w:rsid w:val="0079542F"/>
    <w:rsid w:val="007D5E64"/>
    <w:rsid w:val="007F3740"/>
    <w:rsid w:val="008002C0"/>
    <w:rsid w:val="00805AE1"/>
    <w:rsid w:val="00842E8F"/>
    <w:rsid w:val="00875A3A"/>
    <w:rsid w:val="008C5323"/>
    <w:rsid w:val="008F02F2"/>
    <w:rsid w:val="00900DE4"/>
    <w:rsid w:val="00941A5F"/>
    <w:rsid w:val="00950B6D"/>
    <w:rsid w:val="00980D31"/>
    <w:rsid w:val="009A6A3B"/>
    <w:rsid w:val="00A126ED"/>
    <w:rsid w:val="00A76FF1"/>
    <w:rsid w:val="00AB32D9"/>
    <w:rsid w:val="00AB3BEF"/>
    <w:rsid w:val="00AC2976"/>
    <w:rsid w:val="00AE0647"/>
    <w:rsid w:val="00B371E4"/>
    <w:rsid w:val="00B7540E"/>
    <w:rsid w:val="00B823AA"/>
    <w:rsid w:val="00BA45DB"/>
    <w:rsid w:val="00BA47E9"/>
    <w:rsid w:val="00BB442F"/>
    <w:rsid w:val="00BF4184"/>
    <w:rsid w:val="00C02BA6"/>
    <w:rsid w:val="00C0601E"/>
    <w:rsid w:val="00C1118E"/>
    <w:rsid w:val="00C31D30"/>
    <w:rsid w:val="00C5244B"/>
    <w:rsid w:val="00C64E2E"/>
    <w:rsid w:val="00C65DBD"/>
    <w:rsid w:val="00CA4F6F"/>
    <w:rsid w:val="00CD6E39"/>
    <w:rsid w:val="00CF6E91"/>
    <w:rsid w:val="00D065AF"/>
    <w:rsid w:val="00D85B68"/>
    <w:rsid w:val="00D929F9"/>
    <w:rsid w:val="00DA156D"/>
    <w:rsid w:val="00DD5970"/>
    <w:rsid w:val="00DF5896"/>
    <w:rsid w:val="00E030EA"/>
    <w:rsid w:val="00E30B3C"/>
    <w:rsid w:val="00E5748B"/>
    <w:rsid w:val="00E6004D"/>
    <w:rsid w:val="00E81978"/>
    <w:rsid w:val="00ED0926"/>
    <w:rsid w:val="00EF6EF3"/>
    <w:rsid w:val="00F379B7"/>
    <w:rsid w:val="00F525FA"/>
    <w:rsid w:val="00F643F0"/>
    <w:rsid w:val="00F840C5"/>
    <w:rsid w:val="00FC1525"/>
    <w:rsid w:val="00FC19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00F29"/>
  <w15:chartTrackingRefBased/>
  <w15:docId w15:val="{38A74E21-5CAF-4D1B-90FF-567F0223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19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83402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9319723">
      <w:bodyDiv w:val="1"/>
      <w:marLeft w:val="0"/>
      <w:marRight w:val="0"/>
      <w:marTop w:val="0"/>
      <w:marBottom w:val="0"/>
      <w:divBdr>
        <w:top w:val="none" w:sz="0" w:space="0" w:color="auto"/>
        <w:left w:val="none" w:sz="0" w:space="0" w:color="auto"/>
        <w:bottom w:val="none" w:sz="0" w:space="0" w:color="auto"/>
        <w:right w:val="none" w:sz="0" w:space="0" w:color="auto"/>
      </w:divBdr>
    </w:div>
    <w:div w:id="2121614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31723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03087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436200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a\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AB8C87-92D4-4DAE-A95F-2D008283BA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9005A040-48AC-4BD4-9852-EE5328273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7C48B6-16B9-4A7B-840C-788D71886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96</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4</cp:revision>
  <dcterms:created xsi:type="dcterms:W3CDTF">2022-09-27T03:59:00Z</dcterms:created>
  <dcterms:modified xsi:type="dcterms:W3CDTF">2022-10-04T02:28:00Z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0x010100227E50678B9F6F45929F6DDF9092659E</vt:lpwstr>
  </property>
  <property fmtid="{D5CDD505-2E9C-101B-9397-08002B2CF9AE}" pid="3" name="GrammarlyDocumentId">
    <vt:lpwstr>9176bf622cda5c5887cec5a0c9a0ce2da3a9f9a402e91a77bc4fd67028d6369f</vt:lpwstr>
  </property>
</Properties>
</file>