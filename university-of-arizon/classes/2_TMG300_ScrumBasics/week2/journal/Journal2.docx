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E4F05" w14:textId="188BCD93" w:rsidR="00E030EA" w:rsidRDefault="00E030EA" w:rsidP="00E030EA">
      <w:pPr>
        <w:numPr>
          <w:ilvl w:val="0"/>
          <w:numId w:val="16"/>
        </w:numPr>
      </w:pPr>
      <w:r w:rsidRPr="00E030EA">
        <w:t>What went well this week?</w:t>
      </w:r>
    </w:p>
    <w:p w14:paraId="1168ADC9" w14:textId="5333C728" w:rsidR="003A7ED5" w:rsidRDefault="00C02BA6" w:rsidP="003A7ED5">
      <w:pPr>
        <w:ind w:left="360" w:firstLine="0"/>
      </w:pPr>
      <w:r w:rsidRPr="00C02BA6">
        <w:t>Hello professor,</w:t>
      </w:r>
      <w:r w:rsidR="002A0BB1">
        <w:t xml:space="preserve"> A lot went well this week, I learned a lot of </w:t>
      </w:r>
      <w:r w:rsidR="000250A2">
        <w:t>in-depth</w:t>
      </w:r>
      <w:r w:rsidR="002A0BB1">
        <w:t xml:space="preserve"> information about the </w:t>
      </w:r>
      <w:r w:rsidR="0076646B">
        <w:t>different</w:t>
      </w:r>
      <w:r w:rsidR="002A0BB1">
        <w:t xml:space="preserve"> roles </w:t>
      </w:r>
      <w:r w:rsidR="0076646B">
        <w:t xml:space="preserve">involving the members within a scrum team. I </w:t>
      </w:r>
      <w:r w:rsidR="00E30B3C">
        <w:t xml:space="preserve">had a great experience communicating with my team a lot </w:t>
      </w:r>
      <w:r w:rsidR="0070702A">
        <w:t>quicker</w:t>
      </w:r>
      <w:r w:rsidR="00E30B3C">
        <w:t xml:space="preserve"> </w:t>
      </w:r>
      <w:r w:rsidR="0070702A">
        <w:t>than</w:t>
      </w:r>
      <w:r w:rsidR="00E30B3C">
        <w:t xml:space="preserve"> last </w:t>
      </w:r>
      <w:r w:rsidR="0070702A">
        <w:t>week’s</w:t>
      </w:r>
      <w:r w:rsidR="00E30B3C">
        <w:t xml:space="preserve"> </w:t>
      </w:r>
      <w:r w:rsidR="0070702A">
        <w:t>initial interactions.</w:t>
      </w:r>
    </w:p>
    <w:p w14:paraId="3CD7B07A" w14:textId="77777777" w:rsidR="00C02BA6" w:rsidRPr="00B7540E" w:rsidRDefault="00C02BA6" w:rsidP="003A7ED5">
      <w:pPr>
        <w:ind w:left="360" w:firstLine="0"/>
        <w:rPr>
          <w:vertAlign w:val="subscript"/>
        </w:rPr>
      </w:pPr>
    </w:p>
    <w:p w14:paraId="087A5D4B" w14:textId="07383D37" w:rsidR="00E030EA" w:rsidRDefault="00E030EA" w:rsidP="00E030EA">
      <w:pPr>
        <w:numPr>
          <w:ilvl w:val="0"/>
          <w:numId w:val="16"/>
        </w:numPr>
      </w:pPr>
      <w:r w:rsidRPr="00E030EA">
        <w:t>What challenges did you face this week?</w:t>
      </w:r>
    </w:p>
    <w:p w14:paraId="5F4C5D6C" w14:textId="77777777" w:rsidR="00265CA4" w:rsidRDefault="0023292C" w:rsidP="003A7ED5">
      <w:pPr>
        <w:ind w:left="360" w:firstLine="0"/>
      </w:pPr>
      <w:r>
        <w:t xml:space="preserve">I faced challenges with the weekly quiz, I was pretty confident that I would do a lot better then 60%. I supposed I could have done a bit more studying, </w:t>
      </w:r>
      <w:r w:rsidR="000250A2">
        <w:t xml:space="preserve">I completely understand how </w:t>
      </w:r>
      <w:r w:rsidR="00941A5F">
        <w:t>it’s</w:t>
      </w:r>
      <w:r>
        <w:t xml:space="preserve"> my fault my overall grade took such a huge hit</w:t>
      </w:r>
      <w:r w:rsidR="00941A5F">
        <w:t>. I will better prepare for next week’s assignments.</w:t>
      </w:r>
    </w:p>
    <w:p w14:paraId="244399B7" w14:textId="277A7A0F" w:rsidR="00716161" w:rsidRDefault="0070702A" w:rsidP="003A7ED5">
      <w:pPr>
        <w:ind w:left="360" w:firstLine="0"/>
      </w:pPr>
      <w:r>
        <w:t>Another challenge I faced was the proper</w:t>
      </w:r>
      <w:r w:rsidR="00EF6EF3">
        <w:t xml:space="preserve"> coordination</w:t>
      </w:r>
      <w:r>
        <w:t xml:space="preserve"> between my team members and the required assignment submissions. It </w:t>
      </w:r>
      <w:r w:rsidR="00D065AF">
        <w:t xml:space="preserve">appears we all had a lack of </w:t>
      </w:r>
      <w:r w:rsidR="00C64E2E">
        <w:t>understanding</w:t>
      </w:r>
      <w:r w:rsidR="00D065AF">
        <w:t xml:space="preserve"> as to how the sprint goal was going to be displayed for this week’s</w:t>
      </w:r>
      <w:r w:rsidR="00C64E2E">
        <w:t xml:space="preserve"> submission</w:t>
      </w:r>
      <w:r w:rsidR="00D065AF">
        <w:t xml:space="preserve">. </w:t>
      </w:r>
      <w:r w:rsidR="00C64E2E">
        <w:t xml:space="preserve">We thought we were supposed to turn in a single sprint goal, and not </w:t>
      </w:r>
      <w:r w:rsidR="00265CA4">
        <w:t>individual</w:t>
      </w:r>
      <w:r w:rsidR="00C64E2E">
        <w:t xml:space="preserve"> sprint goals</w:t>
      </w:r>
      <w:r w:rsidR="00265CA4">
        <w:t xml:space="preserve"> for each card; I suppose that’s where my 4/6 grade came from. I hope it’s not too late to turn in the assignment with the correct instructions displayed.</w:t>
      </w:r>
    </w:p>
    <w:p w14:paraId="1929B028" w14:textId="77777777" w:rsidR="000250A2" w:rsidRPr="00E030EA" w:rsidRDefault="000250A2" w:rsidP="003A7ED5">
      <w:pPr>
        <w:ind w:left="360" w:firstLine="0"/>
      </w:pPr>
    </w:p>
    <w:p w14:paraId="5959BDFE" w14:textId="64BB6E44" w:rsidR="00E030EA" w:rsidRDefault="00E030EA" w:rsidP="00E030EA">
      <w:pPr>
        <w:numPr>
          <w:ilvl w:val="0"/>
          <w:numId w:val="16"/>
        </w:numPr>
      </w:pPr>
      <w:r w:rsidRPr="00E030EA">
        <w:t>What can you do to improve team performance next week?</w:t>
      </w:r>
    </w:p>
    <w:p w14:paraId="0A6A1235" w14:textId="0A9725C5" w:rsidR="003A7ED5" w:rsidRDefault="00A126ED" w:rsidP="003A7ED5">
      <w:pPr>
        <w:ind w:left="360" w:firstLine="0"/>
      </w:pPr>
      <w:r>
        <w:t xml:space="preserve">What we can do to improve our team performance next week is to better understand what particular instructions each assignment is calling for, and to </w:t>
      </w:r>
      <w:r w:rsidR="00291EA6">
        <w:t xml:space="preserve">better coordinate where </w:t>
      </w:r>
      <w:r w:rsidR="00AB3BEF">
        <w:t>it</w:t>
      </w:r>
      <w:r w:rsidR="00291EA6">
        <w:t xml:space="preserve"> stand</w:t>
      </w:r>
      <w:r w:rsidR="00AB3BEF">
        <w:t>s</w:t>
      </w:r>
      <w:r w:rsidR="00291EA6">
        <w:t xml:space="preserve"> with the final submission.</w:t>
      </w:r>
      <w:r w:rsidR="00AB3BEF">
        <w:t xml:space="preserve"> We will set u</w:t>
      </w:r>
      <w:r w:rsidR="00333D99">
        <w:t>p</w:t>
      </w:r>
      <w:r w:rsidR="00AB3BEF">
        <w:t xml:space="preserve"> a discord to better communicate back and forth to better align our goals with the </w:t>
      </w:r>
      <w:r w:rsidR="00333D99">
        <w:t>assignment’s</w:t>
      </w:r>
      <w:r w:rsidR="00AB3BEF">
        <w:t xml:space="preserve"> </w:t>
      </w:r>
      <w:r w:rsidR="00333D99">
        <w:t>tasks.</w:t>
      </w:r>
    </w:p>
    <w:p w14:paraId="1EDB6108" w14:textId="77777777" w:rsidR="00716161" w:rsidRPr="00E030EA" w:rsidRDefault="00716161" w:rsidP="003A7ED5">
      <w:pPr>
        <w:ind w:left="360" w:firstLine="0"/>
      </w:pPr>
    </w:p>
    <w:p w14:paraId="5BC78219" w14:textId="0FE969FC" w:rsidR="00E81978" w:rsidRDefault="00E030EA" w:rsidP="006C4E24">
      <w:pPr>
        <w:numPr>
          <w:ilvl w:val="0"/>
          <w:numId w:val="16"/>
        </w:numPr>
      </w:pPr>
      <w:r w:rsidRPr="00E030EA">
        <w:lastRenderedPageBreak/>
        <w:t>How can you apply Scrum principles in your professional life?</w:t>
      </w:r>
    </w:p>
    <w:p w14:paraId="08939EE0" w14:textId="10A6E612" w:rsidR="006C4E24" w:rsidRPr="00E030EA" w:rsidRDefault="00716161" w:rsidP="00716161">
      <w:pPr>
        <w:ind w:left="360" w:firstLine="0"/>
      </w:pPr>
      <w:r w:rsidRPr="00716161">
        <w:t>I can use scrum principles in a variety of contexts outside of my professional career. As an illustration, I could use the scrum fundamentals to run sprints for projects in development that involve working on projects in production that involve thousands of clients every day.</w:t>
      </w:r>
    </w:p>
    <w:sectPr w:rsidR="006C4E24" w:rsidRPr="00E030EA" w:rsidSect="004D51BC"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D1358" w14:textId="77777777" w:rsidR="00533308" w:rsidRDefault="00533308">
      <w:pPr>
        <w:spacing w:line="240" w:lineRule="auto"/>
      </w:pPr>
      <w:r>
        <w:separator/>
      </w:r>
    </w:p>
    <w:p w14:paraId="107C0D35" w14:textId="77777777" w:rsidR="00533308" w:rsidRDefault="00533308"/>
  </w:endnote>
  <w:endnote w:type="continuationSeparator" w:id="0">
    <w:p w14:paraId="3F9D36F6" w14:textId="77777777" w:rsidR="00533308" w:rsidRDefault="00533308">
      <w:pPr>
        <w:spacing w:line="240" w:lineRule="auto"/>
      </w:pPr>
      <w:r>
        <w:continuationSeparator/>
      </w:r>
    </w:p>
    <w:p w14:paraId="0D52647F" w14:textId="77777777" w:rsidR="00533308" w:rsidRDefault="005333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AB14E" w14:textId="77777777" w:rsidR="00533308" w:rsidRDefault="00533308">
      <w:pPr>
        <w:spacing w:line="240" w:lineRule="auto"/>
      </w:pPr>
      <w:r>
        <w:separator/>
      </w:r>
    </w:p>
    <w:p w14:paraId="5910E75C" w14:textId="77777777" w:rsidR="00533308" w:rsidRDefault="00533308"/>
  </w:footnote>
  <w:footnote w:type="continuationSeparator" w:id="0">
    <w:p w14:paraId="29E61097" w14:textId="77777777" w:rsidR="00533308" w:rsidRDefault="00533308">
      <w:pPr>
        <w:spacing w:line="240" w:lineRule="auto"/>
      </w:pPr>
      <w:r>
        <w:continuationSeparator/>
      </w:r>
    </w:p>
    <w:p w14:paraId="7A174359" w14:textId="77777777" w:rsidR="00533308" w:rsidRDefault="0053330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FB956DF"/>
    <w:multiLevelType w:val="multilevel"/>
    <w:tmpl w:val="E486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43301124">
    <w:abstractNumId w:val="9"/>
  </w:num>
  <w:num w:numId="2" w16cid:durableId="1255239756">
    <w:abstractNumId w:val="7"/>
  </w:num>
  <w:num w:numId="3" w16cid:durableId="1153059326">
    <w:abstractNumId w:val="6"/>
  </w:num>
  <w:num w:numId="4" w16cid:durableId="303514109">
    <w:abstractNumId w:val="5"/>
  </w:num>
  <w:num w:numId="5" w16cid:durableId="1994066817">
    <w:abstractNumId w:val="4"/>
  </w:num>
  <w:num w:numId="6" w16cid:durableId="1521967336">
    <w:abstractNumId w:val="8"/>
  </w:num>
  <w:num w:numId="7" w16cid:durableId="1076131047">
    <w:abstractNumId w:val="3"/>
  </w:num>
  <w:num w:numId="8" w16cid:durableId="1240478182">
    <w:abstractNumId w:val="2"/>
  </w:num>
  <w:num w:numId="9" w16cid:durableId="1908608606">
    <w:abstractNumId w:val="1"/>
  </w:num>
  <w:num w:numId="10" w16cid:durableId="306667951">
    <w:abstractNumId w:val="0"/>
  </w:num>
  <w:num w:numId="11" w16cid:durableId="1582638474">
    <w:abstractNumId w:val="9"/>
    <w:lvlOverride w:ilvl="0">
      <w:startOverride w:val="1"/>
    </w:lvlOverride>
  </w:num>
  <w:num w:numId="12" w16cid:durableId="201329960">
    <w:abstractNumId w:val="14"/>
  </w:num>
  <w:num w:numId="13" w16cid:durableId="788473526">
    <w:abstractNumId w:val="11"/>
  </w:num>
  <w:num w:numId="14" w16cid:durableId="561016181">
    <w:abstractNumId w:val="10"/>
  </w:num>
  <w:num w:numId="15" w16cid:durableId="282080016">
    <w:abstractNumId w:val="12"/>
  </w:num>
  <w:num w:numId="16" w16cid:durableId="16098483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308"/>
    <w:rsid w:val="000250A2"/>
    <w:rsid w:val="00051B92"/>
    <w:rsid w:val="00074299"/>
    <w:rsid w:val="000D3F41"/>
    <w:rsid w:val="001A29E5"/>
    <w:rsid w:val="00210B4B"/>
    <w:rsid w:val="0023292C"/>
    <w:rsid w:val="00265CA4"/>
    <w:rsid w:val="00291EA6"/>
    <w:rsid w:val="002A0BB1"/>
    <w:rsid w:val="00327817"/>
    <w:rsid w:val="00333D99"/>
    <w:rsid w:val="00355DCA"/>
    <w:rsid w:val="003A7ED5"/>
    <w:rsid w:val="00404C14"/>
    <w:rsid w:val="004800A0"/>
    <w:rsid w:val="004D51BC"/>
    <w:rsid w:val="00533308"/>
    <w:rsid w:val="00551A02"/>
    <w:rsid w:val="005534FA"/>
    <w:rsid w:val="005D3A03"/>
    <w:rsid w:val="00676454"/>
    <w:rsid w:val="006C4184"/>
    <w:rsid w:val="006C4E24"/>
    <w:rsid w:val="0070702A"/>
    <w:rsid w:val="00716161"/>
    <w:rsid w:val="00737483"/>
    <w:rsid w:val="0076646B"/>
    <w:rsid w:val="007D5E64"/>
    <w:rsid w:val="007F3740"/>
    <w:rsid w:val="008002C0"/>
    <w:rsid w:val="00842E8F"/>
    <w:rsid w:val="00875A3A"/>
    <w:rsid w:val="008C5323"/>
    <w:rsid w:val="008F02F2"/>
    <w:rsid w:val="00900DE4"/>
    <w:rsid w:val="00941A5F"/>
    <w:rsid w:val="00950B6D"/>
    <w:rsid w:val="009A6A3B"/>
    <w:rsid w:val="00A126ED"/>
    <w:rsid w:val="00A76FF1"/>
    <w:rsid w:val="00AB32D9"/>
    <w:rsid w:val="00AB3BEF"/>
    <w:rsid w:val="00AC2976"/>
    <w:rsid w:val="00B371E4"/>
    <w:rsid w:val="00B7540E"/>
    <w:rsid w:val="00B823AA"/>
    <w:rsid w:val="00BA45DB"/>
    <w:rsid w:val="00BB442F"/>
    <w:rsid w:val="00BF4184"/>
    <w:rsid w:val="00C02BA6"/>
    <w:rsid w:val="00C0601E"/>
    <w:rsid w:val="00C1118E"/>
    <w:rsid w:val="00C31D30"/>
    <w:rsid w:val="00C5244B"/>
    <w:rsid w:val="00C64E2E"/>
    <w:rsid w:val="00C65DBD"/>
    <w:rsid w:val="00CD6E39"/>
    <w:rsid w:val="00CF6E91"/>
    <w:rsid w:val="00D065AF"/>
    <w:rsid w:val="00D85B68"/>
    <w:rsid w:val="00DA156D"/>
    <w:rsid w:val="00DD5970"/>
    <w:rsid w:val="00E030EA"/>
    <w:rsid w:val="00E30B3C"/>
    <w:rsid w:val="00E5748B"/>
    <w:rsid w:val="00E6004D"/>
    <w:rsid w:val="00E81978"/>
    <w:rsid w:val="00ED0926"/>
    <w:rsid w:val="00EF6EF3"/>
    <w:rsid w:val="00F379B7"/>
    <w:rsid w:val="00F525FA"/>
    <w:rsid w:val="00F643F0"/>
    <w:rsid w:val="00F840C5"/>
    <w:rsid w:val="00FC1525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300F29"/>
  <w15:chartTrackingRefBased/>
  <w15:docId w15:val="{38A74E21-5CAF-4D1B-90FF-567F0223A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raa\AppData\Roaming\Microsoft\Templates\APA%20style%20report%20(6th%20edition)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7E50678B9F6F45929F6DDF9092659E" ma:contentTypeVersion="2" ma:contentTypeDescription="Create a new document." ma:contentTypeScope="" ma:versionID="8ce750133d988ba375566d95e2a0c8af">
  <xsd:schema xmlns:xsd="http://www.w3.org/2001/XMLSchema" xmlns:xs="http://www.w3.org/2001/XMLSchema" xmlns:p="http://schemas.microsoft.com/office/2006/metadata/properties" xmlns:ns3="66af43e2-196f-4b8c-b596-754acd857372" targetNamespace="http://schemas.microsoft.com/office/2006/metadata/properties" ma:root="true" ma:fieldsID="aee7cf3a11c15c429006de9fa44d071e" ns3:_="">
    <xsd:import namespace="66af43e2-196f-4b8c-b596-754acd8573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af43e2-196f-4b8c-b596-754acd8573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AB8C87-92D4-4DAE-A95F-2D008283BAF8}">
  <ds:schemaRefs>
    <ds:schemaRef ds:uri="http://purl.org/dc/dcmitype/"/>
    <ds:schemaRef ds:uri="http://schemas.microsoft.com/office/2006/documentManagement/types"/>
    <ds:schemaRef ds:uri="http://www.w3.org/XML/1998/namespace"/>
    <ds:schemaRef ds:uri="66af43e2-196f-4b8c-b596-754acd857372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005A040-48AC-4BD4-9852-EE53282739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af43e2-196f-4b8c-b596-754acd8573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37C48B6-16B9-4A7B-840C-788D718869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1</TotalTime>
  <Pages>2</Pages>
  <Words>316</Words>
  <Characters>1509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Vara</dc:creator>
  <cp:keywords/>
  <dc:description/>
  <cp:lastModifiedBy>Eric Vara</cp:lastModifiedBy>
  <cp:revision>2</cp:revision>
  <dcterms:created xsi:type="dcterms:W3CDTF">2022-09-20T04:10:00Z</dcterms:created>
  <dcterms:modified xsi:type="dcterms:W3CDTF">2022-09-20T04:10:00Z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0x010100227E50678B9F6F45929F6DDF9092659E</vt:lpwstr>
  </property>
  <property fmtid="{D5CDD505-2E9C-101B-9397-08002B2CF9AE}" pid="3" name="GrammarlyDocumentId">
    <vt:lpwstr>9176bf622cda5c5887cec5a0c9a0ce2da3a9f9a402e91a77bc4fd67028d6369f</vt:lpwstr>
  </property>
</Properties>
</file>