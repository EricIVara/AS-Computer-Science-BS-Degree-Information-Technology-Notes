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7A28" w14:textId="64D5F1DD" w:rsidR="00DB63DD" w:rsidRDefault="00C63230" w:rsidP="00DB63DD">
      <w:pPr>
        <w:pStyle w:val="Title"/>
      </w:pPr>
      <w:r>
        <w:t xml:space="preserve">Computer Network Management </w:t>
      </w:r>
      <w:r w:rsidR="00DB63DD">
        <w:t>and How</w:t>
      </w:r>
      <w:r>
        <w:t xml:space="preserve"> Messages</w:t>
      </w:r>
      <w:r w:rsidR="00DB63DD">
        <w:t xml:space="preserve"> Travel Through Different Network Layers</w:t>
      </w:r>
    </w:p>
    <w:p w14:paraId="7C9F9EE4" w14:textId="69167F1A" w:rsidR="00B823AA" w:rsidRDefault="00DB63DD" w:rsidP="00B823AA">
      <w:pPr>
        <w:pStyle w:val="Title2"/>
      </w:pPr>
      <w:r>
        <w:t>Eric F. Vara, Software Engineer</w:t>
      </w:r>
      <w:r w:rsidR="003043A7">
        <w:t>,</w:t>
      </w:r>
      <w:r>
        <w:t xml:space="preserve"> Associates in Computer Science</w:t>
      </w:r>
    </w:p>
    <w:p w14:paraId="474FEB23" w14:textId="7803B45C" w:rsidR="00E81978" w:rsidRDefault="00DB63DD" w:rsidP="009D14EA">
      <w:pPr>
        <w:pStyle w:val="Title2"/>
      </w:pPr>
      <w:r>
        <w:t>Universit</w:t>
      </w:r>
      <w:r w:rsidR="00917DDB">
        <w:t xml:space="preserve">y </w:t>
      </w:r>
      <w:r>
        <w:t>of</w:t>
      </w:r>
      <w:r w:rsidR="00917DDB">
        <w:t xml:space="preserve"> </w:t>
      </w:r>
      <w:r>
        <w:t>Arizona Global Campus</w:t>
      </w:r>
    </w:p>
    <w:p w14:paraId="412B1606" w14:textId="4C7E0712" w:rsidR="00075502" w:rsidRDefault="00BB3245" w:rsidP="009D14EA">
      <w:pPr>
        <w:pStyle w:val="Title2"/>
      </w:pPr>
      <w:r>
        <w:t xml:space="preserve">Professor </w:t>
      </w:r>
      <w:r w:rsidR="00D61A4A">
        <w:t xml:space="preserve">Dr. Nelson, </w:t>
      </w:r>
      <w:r w:rsidR="009B38E7">
        <w:t>Computer Networking</w:t>
      </w:r>
      <w:r>
        <w:t xml:space="preserve"> 301</w:t>
      </w:r>
    </w:p>
    <w:p w14:paraId="19E228FD" w14:textId="7A27EF5B" w:rsidR="00D61A4A" w:rsidRDefault="003043A7" w:rsidP="009D14EA">
      <w:pPr>
        <w:pStyle w:val="Title2"/>
      </w:pPr>
      <w:r>
        <w:t xml:space="preserve">Submitted on </w:t>
      </w:r>
      <w:r w:rsidR="00B23624">
        <w:t>August</w:t>
      </w:r>
      <w:r>
        <w:t xml:space="preserve"> 1,</w:t>
      </w:r>
      <w:r w:rsidR="00B23624">
        <w:t xml:space="preserve"> 2022</w:t>
      </w:r>
    </w:p>
    <w:p w14:paraId="56E8160A" w14:textId="77777777" w:rsidR="00B5278D" w:rsidRPr="00296DEA" w:rsidRDefault="00B5278D" w:rsidP="009D14EA">
      <w:pPr>
        <w:pStyle w:val="Title2"/>
      </w:pPr>
    </w:p>
    <w:sdt>
      <w:sdtPr>
        <w:alias w:val="Abstract:"/>
        <w:tag w:val="Abstract:"/>
        <w:id w:val="202146031"/>
        <w:placeholder>
          <w:docPart w:val="7C3C3CD73E26470283ED3ED18DDD1049"/>
        </w:placeholder>
        <w:temporary/>
        <w:showingPlcHdr/>
        <w15:appearance w15:val="hidden"/>
      </w:sdtPr>
      <w:sdtContent>
        <w:p w14:paraId="5FFC6FE9" w14:textId="7D01A82A" w:rsidR="00E81978" w:rsidRDefault="005D3A03">
          <w:pPr>
            <w:pStyle w:val="SectionTitle"/>
          </w:pPr>
          <w:r>
            <w:t>Abstract</w:t>
          </w:r>
        </w:p>
      </w:sdtContent>
    </w:sdt>
    <w:p w14:paraId="6C21423C" w14:textId="240EFA5C" w:rsidR="006F1C02" w:rsidRDefault="00767256">
      <w:pPr>
        <w:pStyle w:val="NoSpacing"/>
      </w:pPr>
      <w:r>
        <w:t xml:space="preserve">The internet and its’s </w:t>
      </w:r>
      <w:r w:rsidR="00D13F15">
        <w:t>computer networks were built to withstand high amounts of</w:t>
      </w:r>
      <w:r w:rsidR="001B1532">
        <w:t xml:space="preserve"> </w:t>
      </w:r>
      <w:r w:rsidR="008D6EB4">
        <w:t>user</w:t>
      </w:r>
      <w:r w:rsidR="0016297B">
        <w:t xml:space="preserve"> </w:t>
      </w:r>
      <w:r w:rsidR="001B1532">
        <w:t>access</w:t>
      </w:r>
      <w:r w:rsidR="00D13F15">
        <w:t xml:space="preserve"> </w:t>
      </w:r>
      <w:r w:rsidR="00DB17AC">
        <w:t xml:space="preserve">information or products </w:t>
      </w:r>
      <w:r w:rsidR="00D13F15">
        <w:t>from</w:t>
      </w:r>
      <w:r w:rsidR="00DB17AC">
        <w:t xml:space="preserve"> individuals</w:t>
      </w:r>
      <w:r w:rsidR="00D13F15">
        <w:t xml:space="preserve"> </w:t>
      </w:r>
      <w:r w:rsidR="00C01A25">
        <w:t xml:space="preserve">all over the </w:t>
      </w:r>
      <w:r w:rsidR="00D13F15">
        <w:t>world</w:t>
      </w:r>
      <w:r w:rsidR="007C6820">
        <w:t xml:space="preserve"> </w:t>
      </w:r>
      <w:r w:rsidR="00D13F15">
        <w:t>almost instantaneous</w:t>
      </w:r>
      <w:r w:rsidR="007C6820">
        <w:t>ly</w:t>
      </w:r>
      <w:r w:rsidR="00C86485">
        <w:t>, but great things always come with a price</w:t>
      </w:r>
      <w:r w:rsidR="00D13F15">
        <w:t xml:space="preserve">. </w:t>
      </w:r>
      <w:r w:rsidR="002C076D">
        <w:t>Small size companies</w:t>
      </w:r>
      <w:r>
        <w:t xml:space="preserve"> </w:t>
      </w:r>
      <w:r w:rsidR="002C076D">
        <w:t>sometime</w:t>
      </w:r>
      <w:r w:rsidR="001C28C9">
        <w:t>s</w:t>
      </w:r>
      <w:r w:rsidR="002C076D">
        <w:t xml:space="preserve"> don’t realize </w:t>
      </w:r>
      <w:r w:rsidR="00ED2BEC">
        <w:t xml:space="preserve">potential </w:t>
      </w:r>
      <w:r w:rsidR="001C28C9">
        <w:t xml:space="preserve">threats, viruses, </w:t>
      </w:r>
      <w:r w:rsidR="00ED2BEC">
        <w:t>or</w:t>
      </w:r>
      <w:r w:rsidR="00877CF5">
        <w:t xml:space="preserve"> added</w:t>
      </w:r>
      <w:r w:rsidR="008B3509">
        <w:t>/</w:t>
      </w:r>
      <w:r w:rsidR="00877CF5">
        <w:t>stolen</w:t>
      </w:r>
      <w:r w:rsidR="00A210A9">
        <w:t xml:space="preserve"> </w:t>
      </w:r>
      <w:r w:rsidR="004E53D4">
        <w:t>folders</w:t>
      </w:r>
      <w:r w:rsidR="00ED2BEC">
        <w:t xml:space="preserve"> before </w:t>
      </w:r>
      <w:r w:rsidR="001C28C9">
        <w:t>it’s</w:t>
      </w:r>
      <w:r w:rsidR="00ED2BEC">
        <w:t xml:space="preserve"> t</w:t>
      </w:r>
      <w:r w:rsidR="001C28C9">
        <w:t>o</w:t>
      </w:r>
      <w:r w:rsidR="00ED2BEC">
        <w:t>o late or when the organization begins experience</w:t>
      </w:r>
      <w:r w:rsidR="007E655B">
        <w:t xml:space="preserve"> slow network</w:t>
      </w:r>
      <w:r w:rsidR="004E53D4">
        <w:t xml:space="preserve"> communication</w:t>
      </w:r>
      <w:r w:rsidR="00ED2BEC">
        <w:t xml:space="preserve">, failed </w:t>
      </w:r>
      <w:r w:rsidR="001C28C9">
        <w:t xml:space="preserve">applications, and </w:t>
      </w:r>
      <w:r w:rsidR="00A84E13">
        <w:t>lots of</w:t>
      </w:r>
      <w:r w:rsidR="00806D95">
        <w:t xml:space="preserve"> errors</w:t>
      </w:r>
      <w:r w:rsidR="004B2D66">
        <w:t xml:space="preserve"> from cyber</w:t>
      </w:r>
      <w:r w:rsidR="00E167B4">
        <w:t xml:space="preserve"> criminals</w:t>
      </w:r>
      <w:r w:rsidR="001C28C9">
        <w:t xml:space="preserve">. </w:t>
      </w:r>
      <w:r w:rsidR="004B0BF1">
        <w:t xml:space="preserve">There are many reasons why a network can fail, or slow, when attempting to send a message or a response back to the client from a server request, and they all involve manual maintenance on the network. </w:t>
      </w:r>
      <w:r w:rsidR="007E5557" w:rsidRPr="007E5557">
        <w:t>The</w:t>
      </w:r>
      <w:r w:rsidR="00D01D60">
        <w:t xml:space="preserve"> various </w:t>
      </w:r>
      <w:r w:rsidR="007E5557" w:rsidRPr="007E5557">
        <w:t>types of network layers offer</w:t>
      </w:r>
      <w:r w:rsidR="007E5557">
        <w:t xml:space="preserve"> extremely</w:t>
      </w:r>
      <w:r w:rsidR="007E5557" w:rsidRPr="007E5557">
        <w:t xml:space="preserve"> important communication resource services that enable a clear straightforward</w:t>
      </w:r>
      <w:r w:rsidR="003E00F6">
        <w:t xml:space="preserve"> standardized</w:t>
      </w:r>
      <w:r w:rsidR="007E5557" w:rsidRPr="007E5557">
        <w:t> path for data flow amongst multiple different networks around the world.</w:t>
      </w:r>
      <w:r w:rsidR="007E5557">
        <w:t xml:space="preserve"> </w:t>
      </w:r>
      <w:r w:rsidR="00AB78C6">
        <w:t xml:space="preserve">Data travels through the internet while following specific organizational standards </w:t>
      </w:r>
      <w:r w:rsidR="00606927">
        <w:t>called the International Organization for Standardization (ISO), for proper computer-to-computer communication between different organizations to provide a strict process for all computers to</w:t>
      </w:r>
      <w:r w:rsidR="0074193B">
        <w:t xml:space="preserve"> follow</w:t>
      </w:r>
      <w:r w:rsidR="00E3429C">
        <w:t xml:space="preserve"> when communicating</w:t>
      </w:r>
      <w:r w:rsidR="00606927">
        <w:t>.</w:t>
      </w:r>
    </w:p>
    <w:p w14:paraId="55248CC4" w14:textId="1F01C3E5" w:rsidR="00E81978" w:rsidRPr="005D3E76" w:rsidRDefault="00000000">
      <w:pPr>
        <w:pStyle w:val="SectionTitle"/>
        <w:rPr>
          <w:b/>
          <w:bCs/>
        </w:rPr>
      </w:pPr>
      <w:sdt>
        <w:sdtPr>
          <w:rPr>
            <w:b/>
            <w:bCs/>
          </w:rPr>
          <w:alias w:val="Section title:"/>
          <w:tag w:val="Section title:"/>
          <w:id w:val="984196707"/>
          <w:placeholder>
            <w:docPart w:val="AD87C0576F064D1E8B40A8D760E390B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E5153" w:rsidRPr="005D3E76">
            <w:rPr>
              <w:b/>
              <w:bCs/>
            </w:rPr>
            <w:t>Computer Network</w:t>
          </w:r>
          <w:r w:rsidR="003B1710" w:rsidRPr="005D3E76">
            <w:rPr>
              <w:b/>
              <w:bCs/>
            </w:rPr>
            <w:t xml:space="preserve"> Communication</w:t>
          </w:r>
          <w:r w:rsidR="002E5153" w:rsidRPr="005D3E76">
            <w:rPr>
              <w:b/>
              <w:bCs/>
            </w:rPr>
            <w:t xml:space="preserve">: </w:t>
          </w:r>
          <w:r w:rsidR="006E2AF7" w:rsidRPr="005D3E76">
            <w:rPr>
              <w:b/>
              <w:bCs/>
            </w:rPr>
            <w:t xml:space="preserve">How Networks Begin to </w:t>
          </w:r>
          <w:r w:rsidR="003B1710" w:rsidRPr="005D3E76">
            <w:rPr>
              <w:b/>
              <w:bCs/>
            </w:rPr>
            <w:t>Fail</w:t>
          </w:r>
        </w:sdtContent>
      </w:sdt>
    </w:p>
    <w:p w14:paraId="76391BDC" w14:textId="7438D8C7" w:rsidR="00E81978" w:rsidRDefault="00F30426">
      <w:r w:rsidRPr="00F30426">
        <w:t xml:space="preserve">Everything changed when the internet was introduced along with its connecting computer networks. The  Internet as well as its computing networks were created to transmit large amounts of information very affectively and efferently from anywhere, and to provide </w:t>
      </w:r>
      <w:r w:rsidR="00DF30C6">
        <w:t xml:space="preserve">individuals </w:t>
      </w:r>
      <w:r w:rsidRPr="00F30426">
        <w:t xml:space="preserve">with widespread company access to applications, products, and other data from across the world. However, because this information is transmitting everywhere, cybercriminals may find an easy way of stealing computer contents, files or adding files containing viruses or malware.  Probably one of the most important aspects in managing threats is to understand how exactly communication is being performed and </w:t>
      </w:r>
      <w:r w:rsidR="005A20AA">
        <w:t xml:space="preserve">how </w:t>
      </w:r>
      <w:r w:rsidRPr="00F30426">
        <w:t>it’s managed once its' received.</w:t>
      </w:r>
    </w:p>
    <w:p w14:paraId="07EEACE7" w14:textId="22CB5C1E" w:rsidR="00E81978" w:rsidRDefault="003B1710" w:rsidP="00842784">
      <w:pPr>
        <w:pStyle w:val="Heading1"/>
      </w:pPr>
      <w:r>
        <w:t xml:space="preserve">Network </w:t>
      </w:r>
      <w:r w:rsidR="00527165">
        <w:t>Layers</w:t>
      </w:r>
    </w:p>
    <w:p w14:paraId="6A6BD5A2" w14:textId="06AF290A" w:rsidR="00E81978" w:rsidRDefault="00EC2769">
      <w:r w:rsidRPr="00EC2769">
        <w:t>There are several methods to describe how communication networks start their online journey. Each network can employ a different set of network hardware and software to fulfill these services, but all networks offer a variety of ways to convey messages to specific requestors. To effectively convey a message, all of these pieces of hardware and software must cooperate within different network layers</w:t>
      </w:r>
      <w:r>
        <w:t xml:space="preserve"> to accomplish an </w:t>
      </w:r>
      <w:r w:rsidR="00A74350">
        <w:t>almost</w:t>
      </w:r>
      <w:r>
        <w:t xml:space="preserve"> </w:t>
      </w:r>
      <w:r w:rsidR="00A74350">
        <w:t xml:space="preserve">instantaneous communication between </w:t>
      </w:r>
      <w:r w:rsidR="00E3046A">
        <w:t>all users.</w:t>
      </w:r>
      <w:r w:rsidR="000B0041">
        <w:t xml:space="preserve"> </w:t>
      </w:r>
      <w:r w:rsidR="000B0041" w:rsidRPr="000B0041">
        <w:t>There are several methods to describe how communication networks start their online journey. Each network can employ a different set of network hardware and software to fulfill these services, but all networks offer a variety of ways to convey messages to specific requestors. To effectively convey a message, all of these pieces of hardware and software must cooperate within different network layers</w:t>
      </w:r>
      <w:r w:rsidR="000B0041">
        <w:t>.</w:t>
      </w:r>
    </w:p>
    <w:p w14:paraId="08EEC7A5" w14:textId="10617694" w:rsidR="00B22149" w:rsidRPr="002E281B" w:rsidRDefault="00B22149" w:rsidP="00842784">
      <w:pPr>
        <w:pStyle w:val="Heading4"/>
        <w:ind w:firstLine="0"/>
        <w:jc w:val="center"/>
        <w:rPr>
          <w:i w:val="0"/>
          <w:iCs w:val="0"/>
        </w:rPr>
      </w:pPr>
      <w:r>
        <w:rPr>
          <w:i w:val="0"/>
          <w:iCs w:val="0"/>
        </w:rPr>
        <w:lastRenderedPageBreak/>
        <w:t>Network Management</w:t>
      </w:r>
    </w:p>
    <w:p w14:paraId="047B825E" w14:textId="73C6CC80" w:rsidR="006428CE" w:rsidRDefault="00842784" w:rsidP="00C31D30">
      <w:pPr>
        <w:pStyle w:val="Heading5"/>
        <w:rPr>
          <w:rFonts w:asciiTheme="minorHAnsi" w:eastAsiaTheme="minorEastAsia" w:hAnsiTheme="minorHAnsi" w:cstheme="minorBidi"/>
          <w:i w:val="0"/>
          <w:iCs w:val="0"/>
        </w:rPr>
      </w:pPr>
      <w:r w:rsidRPr="00842784">
        <w:rPr>
          <w:rFonts w:asciiTheme="minorHAnsi" w:eastAsiaTheme="minorEastAsia" w:hAnsiTheme="minorHAnsi" w:cstheme="minorBidi"/>
          <w:i w:val="0"/>
          <w:iCs w:val="0"/>
        </w:rPr>
        <w:t>Many people think network security is primarily a technical issue, and occasionally it may be. More security hazards, however, might be created by improper network management than by using outdated software and hardware. The majority of the time, antivirus software firms are unable to keep up with the volume of focused assaults from hackers. These dangers include phishing attacks which are fake emails that appear legitimate, and ransomware that impersonates beneficial programs to lock your computer and demand payment. Both people management and technology management are important aspects of network administration.</w:t>
      </w:r>
      <w:r w:rsidRPr="002E02A6">
        <w:rPr>
          <w:rFonts w:asciiTheme="minorHAnsi" w:eastAsiaTheme="minorEastAsia" w:hAnsiTheme="minorHAnsi" w:cstheme="minorBidi"/>
          <w:i w:val="0"/>
          <w:iCs w:val="0"/>
        </w:rPr>
        <w:t xml:space="preserve"> Service</w:t>
      </w:r>
      <w:r w:rsidR="002E02A6" w:rsidRPr="002E02A6">
        <w:rPr>
          <w:rFonts w:asciiTheme="minorHAnsi" w:eastAsiaTheme="minorEastAsia" w:hAnsiTheme="minorHAnsi" w:cstheme="minorBidi"/>
          <w:i w:val="0"/>
          <w:iCs w:val="0"/>
        </w:rPr>
        <w:t xml:space="preserve"> communication.</w:t>
      </w:r>
    </w:p>
    <w:p w14:paraId="79667F3B" w14:textId="75FCB0CC" w:rsidR="00355DCA" w:rsidRPr="00497272" w:rsidRDefault="00497272" w:rsidP="00842784">
      <w:pPr>
        <w:pStyle w:val="Heading5"/>
        <w:ind w:firstLine="0"/>
        <w:jc w:val="center"/>
        <w:rPr>
          <w:b/>
          <w:bCs/>
          <w:i w:val="0"/>
          <w:iCs w:val="0"/>
        </w:rPr>
      </w:pPr>
      <w:r w:rsidRPr="00497272">
        <w:rPr>
          <w:b/>
          <w:bCs/>
          <w:i w:val="0"/>
          <w:iCs w:val="0"/>
        </w:rPr>
        <w:t>Secure Storage</w:t>
      </w:r>
    </w:p>
    <w:p w14:paraId="6C2BE6B4" w14:textId="1580ECC8" w:rsidR="00E81978" w:rsidRDefault="006428CE">
      <w:r>
        <w:t>The need for safe storage, server space, and methods of data transport will increase as more users seek access to more network services and greater network capacity. New methods of securely storing information will be introduced as we figure out effective ways to store all the data we produce. For effective security measures and the rising need for storage, businesses now have thousands of servers that cost hundreds of dollars apiece. Through magical data-disappearing technologies like cloud computing, businesses today have introduced new techniques to reduce security and storage expenses. What's crucial is that cloud providers are turning more toward the security precautions that the government mandates for safe network service communication.</w:t>
      </w:r>
    </w:p>
    <w:sdt>
      <w:sdtPr>
        <w:rPr>
          <w:rFonts w:asciiTheme="minorHAnsi" w:eastAsiaTheme="minorEastAsia" w:hAnsiTheme="minorHAnsi" w:cstheme="minorBidi"/>
        </w:rPr>
        <w:id w:val="62297111"/>
        <w:docPartObj>
          <w:docPartGallery w:val="Bibliographies"/>
          <w:docPartUnique/>
        </w:docPartObj>
      </w:sdtPr>
      <w:sdtEndPr>
        <w:rPr>
          <w:rFonts w:ascii="Times New Roman" w:hAnsi="Times New Roman" w:cs="Times New Roman"/>
        </w:rPr>
      </w:sdtEndPr>
      <w:sdtContent>
        <w:p w14:paraId="6B3E735C" w14:textId="77777777" w:rsidR="00E81978" w:rsidRDefault="005D3A03">
          <w:pPr>
            <w:pStyle w:val="SectionTitle"/>
          </w:pPr>
          <w:r>
            <w:t>References</w:t>
          </w:r>
        </w:p>
        <w:p w14:paraId="55DC86E2" w14:textId="19CB6348" w:rsidR="00C31D30" w:rsidRDefault="00C31D30" w:rsidP="00C31D30">
          <w:pPr>
            <w:pStyle w:val="Bibliography"/>
            <w:rPr>
              <w:noProof/>
            </w:rPr>
          </w:pPr>
          <w:r>
            <w:fldChar w:fldCharType="begin"/>
          </w:r>
          <w:r>
            <w:instrText xml:space="preserve"> BIBLIOGRAPHY </w:instrText>
          </w:r>
          <w:r>
            <w:fldChar w:fldCharType="separate"/>
          </w:r>
          <w:r w:rsidR="00EC64EF" w:rsidRPr="00EC64EF">
            <w:t xml:space="preserve"> Team</w:t>
          </w:r>
          <w:r w:rsidR="0086287F">
            <w:t xml:space="preserve">, </w:t>
          </w:r>
          <w:r w:rsidR="00EC64EF" w:rsidRPr="00EC64EF">
            <w:t>M</w:t>
          </w:r>
          <w:r w:rsidR="0086287F">
            <w:t>icrosoft</w:t>
          </w:r>
          <w:r w:rsidR="00EC64EF" w:rsidRPr="00EC64EF">
            <w:t xml:space="preserve"> (2020). Microsoft. Microsoft Support. Retrieved August </w:t>
          </w:r>
          <w:r w:rsidR="0086287F">
            <w:t>1</w:t>
          </w:r>
          <w:r w:rsidR="00EC64EF" w:rsidRPr="00EC64EF">
            <w:t>, 2022, from https://support.microsoft.com/en-us/windows/why-is-my-internet-connection-so-slow-c68cf021-c5cf-db6f-eade-7c9d8bd78aa1</w:t>
          </w:r>
        </w:p>
        <w:p w14:paraId="4FFB6409" w14:textId="2C424D51" w:rsidR="00E81978" w:rsidRPr="00842784" w:rsidRDefault="00C31D30" w:rsidP="00842784">
          <w:pPr>
            <w:pStyle w:val="NormalWeb"/>
            <w:ind w:left="567" w:hanging="567"/>
            <w:rPr>
              <w:rFonts w:eastAsia="Times New Roman"/>
              <w:kern w:val="0"/>
              <w:lang w:eastAsia="en-US"/>
            </w:rPr>
          </w:pPr>
          <w:r>
            <w:rPr>
              <w:b/>
              <w:bCs/>
              <w:noProof/>
            </w:rPr>
            <w:fldChar w:fldCharType="end"/>
          </w:r>
          <w:r w:rsidR="000B3C0E" w:rsidRPr="000B3C0E">
            <w:t xml:space="preserve"> </w:t>
          </w:r>
          <w:r w:rsidR="000B3C0E" w:rsidRPr="000B3C0E">
            <w:rPr>
              <w:rFonts w:eastAsia="Times New Roman"/>
              <w:kern w:val="0"/>
              <w:lang w:eastAsia="en-US"/>
            </w:rPr>
            <w:t xml:space="preserve">Mailsamy, K. (2020, July 13). </w:t>
          </w:r>
          <w:r w:rsidR="000B3C0E" w:rsidRPr="000B3C0E">
            <w:rPr>
              <w:rFonts w:eastAsia="Times New Roman"/>
              <w:i/>
              <w:iCs/>
              <w:kern w:val="0"/>
              <w:lang w:eastAsia="en-US"/>
            </w:rPr>
            <w:t>5-layer network model made simplified!</w:t>
          </w:r>
          <w:r w:rsidR="000B3C0E" w:rsidRPr="000B3C0E">
            <w:rPr>
              <w:rFonts w:eastAsia="Times New Roman"/>
              <w:kern w:val="0"/>
              <w:lang w:eastAsia="en-US"/>
            </w:rPr>
            <w:t xml:space="preserve"> Medium. Retrieved August 1, 2022, from https://medium.com/@karthikayanmailsamy/5-layer-network-model-made-simplified-e813da0913ba </w:t>
          </w:r>
        </w:p>
      </w:sdtContent>
    </w:sdt>
    <w:sectPr w:rsidR="00E81978" w:rsidRPr="00842784">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17A1C" w14:textId="77777777" w:rsidR="00A55CCB" w:rsidRDefault="00A55CCB">
      <w:pPr>
        <w:spacing w:line="240" w:lineRule="auto"/>
      </w:pPr>
      <w:r>
        <w:separator/>
      </w:r>
    </w:p>
    <w:p w14:paraId="40563999" w14:textId="77777777" w:rsidR="00A55CCB" w:rsidRDefault="00A55CCB"/>
  </w:endnote>
  <w:endnote w:type="continuationSeparator" w:id="0">
    <w:p w14:paraId="769C8D5D" w14:textId="77777777" w:rsidR="00A55CCB" w:rsidRDefault="00A55CCB">
      <w:pPr>
        <w:spacing w:line="240" w:lineRule="auto"/>
      </w:pPr>
      <w:r>
        <w:continuationSeparator/>
      </w:r>
    </w:p>
    <w:p w14:paraId="6EE8271D" w14:textId="77777777" w:rsidR="00A55CCB" w:rsidRDefault="00A55C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38B54" w14:textId="77777777" w:rsidR="00A55CCB" w:rsidRDefault="00A55CCB">
      <w:pPr>
        <w:spacing w:line="240" w:lineRule="auto"/>
      </w:pPr>
      <w:r>
        <w:separator/>
      </w:r>
    </w:p>
    <w:p w14:paraId="7574D534" w14:textId="77777777" w:rsidR="00A55CCB" w:rsidRDefault="00A55CCB"/>
  </w:footnote>
  <w:footnote w:type="continuationSeparator" w:id="0">
    <w:p w14:paraId="69414E8E" w14:textId="77777777" w:rsidR="00A55CCB" w:rsidRDefault="00A55CCB">
      <w:pPr>
        <w:spacing w:line="240" w:lineRule="auto"/>
      </w:pPr>
      <w:r>
        <w:continuationSeparator/>
      </w:r>
    </w:p>
    <w:p w14:paraId="096F897D" w14:textId="77777777" w:rsidR="00A55CCB" w:rsidRDefault="00A55C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38128" w14:textId="3C58E105" w:rsidR="00E81978" w:rsidRDefault="00000000">
    <w:pPr>
      <w:pStyle w:val="Header"/>
    </w:pPr>
    <w:sdt>
      <w:sdtPr>
        <w:rPr>
          <w:rStyle w:val="Strong"/>
        </w:rPr>
        <w:alias w:val="Running head"/>
        <w:tag w:val=""/>
        <w:id w:val="12739865"/>
        <w:placeholder>
          <w:docPart w:val="D16A30A364484BC5AD7BF6F3D904320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55CE1">
          <w:rPr>
            <w:rStyle w:val="Strong"/>
          </w:rPr>
          <w:t>network management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DDEC2" w14:textId="6FB2BE3A" w:rsidR="00E81978" w:rsidRDefault="005D3A03">
    <w:pPr>
      <w:pStyle w:val="Header"/>
      <w:rPr>
        <w:rStyle w:val="Strong"/>
      </w:rPr>
    </w:pPr>
    <w:r>
      <w:t xml:space="preserve">Running head: </w:t>
    </w:r>
    <w:sdt>
      <w:sdtPr>
        <w:rPr>
          <w:rStyle w:val="Strong"/>
        </w:rPr>
        <w:alias w:val="Running head"/>
        <w:tag w:val=""/>
        <w:id w:val="-696842620"/>
        <w:placeholder>
          <w:docPart w:val="A249A3DE853E484D998181C500EA540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F1C02">
          <w:rPr>
            <w:rStyle w:val="Strong"/>
          </w:rPr>
          <w:t>network</w:t>
        </w:r>
        <w:r w:rsidR="00165470">
          <w:rPr>
            <w:rStyle w:val="Strong"/>
          </w:rPr>
          <w:t xml:space="preserve"> </w:t>
        </w:r>
        <w:r w:rsidR="00955CE1">
          <w:rPr>
            <w:rStyle w:val="Strong"/>
          </w:rPr>
          <w:t>management</w:t>
        </w:r>
      </w:sdtContent>
    </w:sdt>
    <w:r w:rsidR="00955CE1">
      <w:t xml:space="preserve"> AND THEIR LAYE</w:t>
    </w:r>
    <w:r w:rsidR="000C7FAE">
      <w:t>RS</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65730548">
    <w:abstractNumId w:val="9"/>
  </w:num>
  <w:num w:numId="2" w16cid:durableId="538396623">
    <w:abstractNumId w:val="7"/>
  </w:num>
  <w:num w:numId="3" w16cid:durableId="1871145944">
    <w:abstractNumId w:val="6"/>
  </w:num>
  <w:num w:numId="4" w16cid:durableId="1967807702">
    <w:abstractNumId w:val="5"/>
  </w:num>
  <w:num w:numId="5" w16cid:durableId="1784880251">
    <w:abstractNumId w:val="4"/>
  </w:num>
  <w:num w:numId="6" w16cid:durableId="669411842">
    <w:abstractNumId w:val="8"/>
  </w:num>
  <w:num w:numId="7" w16cid:durableId="1264338508">
    <w:abstractNumId w:val="3"/>
  </w:num>
  <w:num w:numId="8" w16cid:durableId="1554585612">
    <w:abstractNumId w:val="2"/>
  </w:num>
  <w:num w:numId="9" w16cid:durableId="1299336617">
    <w:abstractNumId w:val="1"/>
  </w:num>
  <w:num w:numId="10" w16cid:durableId="219563093">
    <w:abstractNumId w:val="0"/>
  </w:num>
  <w:num w:numId="11" w16cid:durableId="2073691322">
    <w:abstractNumId w:val="9"/>
    <w:lvlOverride w:ilvl="0">
      <w:startOverride w:val="1"/>
    </w:lvlOverride>
  </w:num>
  <w:num w:numId="12" w16cid:durableId="497623129">
    <w:abstractNumId w:val="13"/>
  </w:num>
  <w:num w:numId="13" w16cid:durableId="420493144">
    <w:abstractNumId w:val="11"/>
  </w:num>
  <w:num w:numId="14" w16cid:durableId="808127734">
    <w:abstractNumId w:val="10"/>
  </w:num>
  <w:num w:numId="15" w16cid:durableId="12727873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3DD"/>
    <w:rsid w:val="00002E12"/>
    <w:rsid w:val="0001468D"/>
    <w:rsid w:val="00027AFE"/>
    <w:rsid w:val="000548D1"/>
    <w:rsid w:val="00075502"/>
    <w:rsid w:val="000B0041"/>
    <w:rsid w:val="000B3C0E"/>
    <w:rsid w:val="000C7FAE"/>
    <w:rsid w:val="000D3F41"/>
    <w:rsid w:val="00125E2B"/>
    <w:rsid w:val="0016297B"/>
    <w:rsid w:val="00165470"/>
    <w:rsid w:val="001B1532"/>
    <w:rsid w:val="001C28C9"/>
    <w:rsid w:val="001F1F0B"/>
    <w:rsid w:val="00296DEA"/>
    <w:rsid w:val="002A2D72"/>
    <w:rsid w:val="002B456B"/>
    <w:rsid w:val="002C076D"/>
    <w:rsid w:val="002E02A6"/>
    <w:rsid w:val="002E281B"/>
    <w:rsid w:val="002E5153"/>
    <w:rsid w:val="003043A7"/>
    <w:rsid w:val="00355DCA"/>
    <w:rsid w:val="003B1710"/>
    <w:rsid w:val="003C1296"/>
    <w:rsid w:val="003E00F6"/>
    <w:rsid w:val="00407ECF"/>
    <w:rsid w:val="004938E1"/>
    <w:rsid w:val="00497272"/>
    <w:rsid w:val="004B0BF1"/>
    <w:rsid w:val="004B2D66"/>
    <w:rsid w:val="004E53D4"/>
    <w:rsid w:val="00521080"/>
    <w:rsid w:val="00527165"/>
    <w:rsid w:val="005452AA"/>
    <w:rsid w:val="00551A02"/>
    <w:rsid w:val="005534FA"/>
    <w:rsid w:val="00562648"/>
    <w:rsid w:val="005703C4"/>
    <w:rsid w:val="005A20AA"/>
    <w:rsid w:val="005D3A03"/>
    <w:rsid w:val="005D3E76"/>
    <w:rsid w:val="00606927"/>
    <w:rsid w:val="00634710"/>
    <w:rsid w:val="006428CE"/>
    <w:rsid w:val="0069790F"/>
    <w:rsid w:val="006E2AF7"/>
    <w:rsid w:val="006F1C02"/>
    <w:rsid w:val="00701712"/>
    <w:rsid w:val="00726901"/>
    <w:rsid w:val="0074193B"/>
    <w:rsid w:val="00767256"/>
    <w:rsid w:val="007C6820"/>
    <w:rsid w:val="007E5557"/>
    <w:rsid w:val="007E655B"/>
    <w:rsid w:val="008002C0"/>
    <w:rsid w:val="00806D95"/>
    <w:rsid w:val="00807854"/>
    <w:rsid w:val="008311FA"/>
    <w:rsid w:val="00842784"/>
    <w:rsid w:val="0086287F"/>
    <w:rsid w:val="0086501D"/>
    <w:rsid w:val="00877CF5"/>
    <w:rsid w:val="0088093A"/>
    <w:rsid w:val="008B3509"/>
    <w:rsid w:val="008C5323"/>
    <w:rsid w:val="008D6EB4"/>
    <w:rsid w:val="00917DDB"/>
    <w:rsid w:val="00924354"/>
    <w:rsid w:val="00955CE1"/>
    <w:rsid w:val="009A6A3B"/>
    <w:rsid w:val="009B38E7"/>
    <w:rsid w:val="009B48A3"/>
    <w:rsid w:val="009D14EA"/>
    <w:rsid w:val="00A210A9"/>
    <w:rsid w:val="00A55CCB"/>
    <w:rsid w:val="00A74350"/>
    <w:rsid w:val="00A84E13"/>
    <w:rsid w:val="00AB78C6"/>
    <w:rsid w:val="00AC5EAF"/>
    <w:rsid w:val="00B0427D"/>
    <w:rsid w:val="00B054B9"/>
    <w:rsid w:val="00B22149"/>
    <w:rsid w:val="00B23624"/>
    <w:rsid w:val="00B5278D"/>
    <w:rsid w:val="00B823AA"/>
    <w:rsid w:val="00BA45DB"/>
    <w:rsid w:val="00BB3245"/>
    <w:rsid w:val="00BF4184"/>
    <w:rsid w:val="00C01A25"/>
    <w:rsid w:val="00C0601E"/>
    <w:rsid w:val="00C17BFD"/>
    <w:rsid w:val="00C31D30"/>
    <w:rsid w:val="00C63230"/>
    <w:rsid w:val="00C81664"/>
    <w:rsid w:val="00C86485"/>
    <w:rsid w:val="00CD6E39"/>
    <w:rsid w:val="00CF6E91"/>
    <w:rsid w:val="00D01D60"/>
    <w:rsid w:val="00D13F15"/>
    <w:rsid w:val="00D26EE9"/>
    <w:rsid w:val="00D35655"/>
    <w:rsid w:val="00D61A4A"/>
    <w:rsid w:val="00D85B68"/>
    <w:rsid w:val="00DB17AC"/>
    <w:rsid w:val="00DB63DD"/>
    <w:rsid w:val="00DF30C6"/>
    <w:rsid w:val="00E167B4"/>
    <w:rsid w:val="00E3046A"/>
    <w:rsid w:val="00E3429C"/>
    <w:rsid w:val="00E4148D"/>
    <w:rsid w:val="00E6004D"/>
    <w:rsid w:val="00E81978"/>
    <w:rsid w:val="00EA5559"/>
    <w:rsid w:val="00EC2769"/>
    <w:rsid w:val="00EC64EF"/>
    <w:rsid w:val="00ED2BEC"/>
    <w:rsid w:val="00F30426"/>
    <w:rsid w:val="00F379B7"/>
    <w:rsid w:val="00F525FA"/>
    <w:rsid w:val="00FD5E33"/>
    <w:rsid w:val="00FF113E"/>
    <w:rsid w:val="00FF2002"/>
    <w:rsid w:val="17CA3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BB2F2"/>
  <w15:chartTrackingRefBased/>
  <w15:docId w15:val="{76C49D11-5B45-4B7F-92D8-1AC6D6E21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917588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4386188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7172184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439050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681001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raa\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C3C3CD73E26470283ED3ED18DDD1049"/>
        <w:category>
          <w:name w:val="General"/>
          <w:gallery w:val="placeholder"/>
        </w:category>
        <w:types>
          <w:type w:val="bbPlcHdr"/>
        </w:types>
        <w:behaviors>
          <w:behavior w:val="content"/>
        </w:behaviors>
        <w:guid w:val="{0C74904F-A0A4-4698-AD11-039E7310F322}"/>
      </w:docPartPr>
      <w:docPartBody>
        <w:p w:rsidR="003B786B" w:rsidRDefault="00000000">
          <w:pPr>
            <w:pStyle w:val="7C3C3CD73E26470283ED3ED18DDD1049"/>
          </w:pPr>
          <w:r>
            <w:t>Abstract</w:t>
          </w:r>
        </w:p>
      </w:docPartBody>
    </w:docPart>
    <w:docPart>
      <w:docPartPr>
        <w:name w:val="AD87C0576F064D1E8B40A8D760E390B3"/>
        <w:category>
          <w:name w:val="General"/>
          <w:gallery w:val="placeholder"/>
        </w:category>
        <w:types>
          <w:type w:val="bbPlcHdr"/>
        </w:types>
        <w:behaviors>
          <w:behavior w:val="content"/>
        </w:behaviors>
        <w:guid w:val="{258916E4-A143-403C-AD0D-D5750829F653}"/>
      </w:docPartPr>
      <w:docPartBody>
        <w:p w:rsidR="003B786B" w:rsidRDefault="00000000">
          <w:pPr>
            <w:pStyle w:val="AD87C0576F064D1E8B40A8D760E390B3"/>
          </w:pPr>
          <w:r>
            <w:t>[Title Here, up to 12 Words, on One to Two Lines]</w:t>
          </w:r>
        </w:p>
      </w:docPartBody>
    </w:docPart>
    <w:docPart>
      <w:docPartPr>
        <w:name w:val="D16A30A364484BC5AD7BF6F3D904320C"/>
        <w:category>
          <w:name w:val="General"/>
          <w:gallery w:val="placeholder"/>
        </w:category>
        <w:types>
          <w:type w:val="bbPlcHdr"/>
        </w:types>
        <w:behaviors>
          <w:behavior w:val="content"/>
        </w:behaviors>
        <w:guid w:val="{B4A6247D-DF7D-4425-9213-519C21E6750A}"/>
      </w:docPartPr>
      <w:docPartBody>
        <w:p w:rsidR="003B786B" w:rsidRDefault="00000000">
          <w:pPr>
            <w:pStyle w:val="D16A30A364484BC5AD7BF6F3D904320C"/>
          </w:pPr>
          <w:r w:rsidRPr="005D3A03">
            <w:t>Figures title:</w:t>
          </w:r>
        </w:p>
      </w:docPartBody>
    </w:docPart>
    <w:docPart>
      <w:docPartPr>
        <w:name w:val="A249A3DE853E484D998181C500EA5406"/>
        <w:category>
          <w:name w:val="General"/>
          <w:gallery w:val="placeholder"/>
        </w:category>
        <w:types>
          <w:type w:val="bbPlcHdr"/>
        </w:types>
        <w:behaviors>
          <w:behavior w:val="content"/>
        </w:behaviors>
        <w:guid w:val="{477730F4-043D-476E-9BD7-63BC7E2E229E}"/>
      </w:docPartPr>
      <w:docPartBody>
        <w:p w:rsidR="003B786B" w:rsidRDefault="00000000">
          <w:pPr>
            <w:pStyle w:val="A249A3DE853E484D998181C500EA5406"/>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079"/>
    <w:rsid w:val="000A7BD9"/>
    <w:rsid w:val="00301147"/>
    <w:rsid w:val="003B786B"/>
    <w:rsid w:val="00AD7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3C3CD73E26470283ED3ED18DDD1049">
    <w:name w:val="7C3C3CD73E26470283ED3ED18DDD1049"/>
  </w:style>
  <w:style w:type="character" w:styleId="Emphasis">
    <w:name w:val="Emphasis"/>
    <w:basedOn w:val="DefaultParagraphFont"/>
    <w:uiPriority w:val="4"/>
    <w:unhideWhenUsed/>
    <w:qFormat/>
    <w:rPr>
      <w:i/>
      <w:iCs/>
    </w:rPr>
  </w:style>
  <w:style w:type="paragraph" w:customStyle="1" w:styleId="AD87C0576F064D1E8B40A8D760E390B3">
    <w:name w:val="AD87C0576F064D1E8B40A8D760E390B3"/>
  </w:style>
  <w:style w:type="paragraph" w:customStyle="1" w:styleId="D16A30A364484BC5AD7BF6F3D904320C">
    <w:name w:val="D16A30A364484BC5AD7BF6F3D904320C"/>
  </w:style>
  <w:style w:type="paragraph" w:customStyle="1" w:styleId="A249A3DE853E484D998181C500EA5406">
    <w:name w:val="A249A3DE853E484D998181C500EA5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network management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227E50678B9F6F45929F6DDF9092659E" ma:contentTypeVersion="0" ma:contentTypeDescription="Create a new document." ma:contentTypeScope="" ma:versionID="eb88ff13489eb6551f21210a18457e77">
  <xsd:schema xmlns:xsd="http://www.w3.org/2001/XMLSchema" xmlns:xs="http://www.w3.org/2001/XMLSchema" xmlns:p="http://schemas.microsoft.com/office/2006/metadata/properties" targetNamespace="http://schemas.microsoft.com/office/2006/metadata/properties" ma:root="true" ma:fieldsID="d2eea86ae5183ec9ffa78d04609e16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3.xml><?xml version="1.0" encoding="utf-8"?>
<ds:datastoreItem xmlns:ds="http://schemas.openxmlformats.org/officeDocument/2006/customXml" ds:itemID="{DDF886FD-FC3F-4489-9E21-7063D142164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D33B203-FCFB-4280-A432-77AC4F542151}">
  <ds:schemaRefs>
    <ds:schemaRef ds:uri="http://schemas.microsoft.com/sharepoint/v3/contenttype/forms"/>
  </ds:schemaRefs>
</ds:datastoreItem>
</file>

<file path=customXml/itemProps5.xml><?xml version="1.0" encoding="utf-8"?>
<ds:datastoreItem xmlns:ds="http://schemas.openxmlformats.org/officeDocument/2006/customXml" ds:itemID="{D1134243-9C72-4E6E-8E2D-90445ACDB5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TotalTime>
  <Pages>5</Pages>
  <Words>746</Words>
  <Characters>4256</Characters>
  <Application>Microsoft Office Word</Application>
  <DocSecurity>0</DocSecurity>
  <Lines>35</Lines>
  <Paragraphs>9</Paragraphs>
  <ScaleCrop>false</ScaleCrop>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Network Communication: How Networks Begin to Fail</dc:title>
  <dc:subject/>
  <dc:creator>Eric Vara</dc:creator>
  <cp:keywords/>
  <dc:description/>
  <cp:lastModifiedBy>Eric Vara</cp:lastModifiedBy>
  <cp:revision>93</cp:revision>
  <dcterms:created xsi:type="dcterms:W3CDTF">2022-07-31T23:34:00Z</dcterms:created>
  <dcterms:modified xsi:type="dcterms:W3CDTF">2022-08-02T05:01:00Z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0x010100227E50678B9F6F45929F6DDF9092659E</vt:lpwstr>
  </property>
</Properties>
</file>